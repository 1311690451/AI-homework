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66A0" w14:textId="77777777" w:rsidR="00171FAA" w:rsidRPr="000D4755" w:rsidRDefault="00171FAA" w:rsidP="00171FAA">
      <w:pPr>
        <w:jc w:val="center"/>
        <w:rPr>
          <w:rFonts w:ascii="隶书" w:eastAsia="隶书" w:hAnsi="华文宋体"/>
          <w:b/>
          <w:szCs w:val="21"/>
        </w:rPr>
      </w:pPr>
    </w:p>
    <w:p w14:paraId="29D4EC75" w14:textId="77777777" w:rsidR="00171FAA" w:rsidRPr="000D4755" w:rsidRDefault="00171FAA" w:rsidP="00171FAA">
      <w:pPr>
        <w:jc w:val="center"/>
        <w:rPr>
          <w:rFonts w:ascii="隶书" w:eastAsia="隶书" w:hAnsi="华文宋体"/>
          <w:b/>
          <w:szCs w:val="21"/>
        </w:rPr>
      </w:pPr>
    </w:p>
    <w:p w14:paraId="6880004B" w14:textId="77777777" w:rsidR="00171FAA" w:rsidRDefault="00C54E2A" w:rsidP="00171FAA">
      <w:pPr>
        <w:jc w:val="center"/>
        <w:rPr>
          <w:rFonts w:ascii="隶书" w:eastAsia="隶书" w:hAnsi="华文宋体"/>
          <w:b/>
          <w:sz w:val="28"/>
          <w:szCs w:val="28"/>
        </w:rPr>
      </w:pPr>
      <w:r w:rsidRPr="00171EC3"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0" distR="0" wp14:anchorId="68B0C90D" wp14:editId="611DEE1C">
            <wp:extent cx="2727960" cy="5486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3B81" w14:textId="77777777" w:rsidR="00171FAA" w:rsidRPr="00CA3A18" w:rsidRDefault="00171FAA" w:rsidP="00171FAA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182F79D0" w14:textId="77777777" w:rsidR="00171FAA" w:rsidRPr="00CA3A18" w:rsidRDefault="00171FAA" w:rsidP="00171FAA">
      <w:pPr>
        <w:jc w:val="center"/>
        <w:rPr>
          <w:rFonts w:ascii="Wingdings 2" w:eastAsia="楷体_GB2312" w:hAnsi="Wingdings 2" w:hint="eastAsia"/>
          <w:sz w:val="100"/>
          <w:szCs w:val="100"/>
        </w:rPr>
      </w:pPr>
      <w:r w:rsidRPr="00CA3A18"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7060F202" w14:textId="77777777" w:rsidR="00171FAA" w:rsidRDefault="00171FAA" w:rsidP="00171FAA">
      <w:pPr>
        <w:jc w:val="center"/>
        <w:rPr>
          <w:rFonts w:ascii="华文宋体" w:eastAsia="华文宋体" w:hAnsi="华文宋体"/>
          <w:sz w:val="24"/>
        </w:rPr>
      </w:pPr>
    </w:p>
    <w:p w14:paraId="52312193" w14:textId="77777777" w:rsidR="00171FAA" w:rsidRDefault="00171FAA" w:rsidP="00171FAA">
      <w:pPr>
        <w:jc w:val="center"/>
        <w:rPr>
          <w:rFonts w:ascii="华文宋体" w:eastAsia="华文宋体" w:hAnsi="华文宋体"/>
          <w:sz w:val="24"/>
        </w:rPr>
      </w:pPr>
    </w:p>
    <w:p w14:paraId="41E1DF24" w14:textId="7B312F87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820913">
        <w:rPr>
          <w:rFonts w:ascii="华文宋体" w:eastAsia="华文宋体" w:hAnsi="华文宋体"/>
          <w:b/>
          <w:sz w:val="36"/>
          <w:szCs w:val="36"/>
          <w:u w:val="single"/>
        </w:rPr>
        <w:t xml:space="preserve">   </w:t>
      </w:r>
      <w:r w:rsidR="006B7F85">
        <w:rPr>
          <w:rFonts w:ascii="华文宋体" w:eastAsia="华文宋体" w:hAnsi="华文宋体" w:hint="eastAsia"/>
          <w:b/>
          <w:sz w:val="36"/>
          <w:szCs w:val="36"/>
          <w:u w:val="single"/>
        </w:rPr>
        <w:t>神经网络与深度学习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   </w:t>
      </w:r>
    </w:p>
    <w:p w14:paraId="113A40A6" w14:textId="73FEAD95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 w:rsidR="006B7F85" w:rsidRPr="006B7F85">
        <w:rPr>
          <w:rFonts w:ascii="华文宋体" w:eastAsia="华文宋体" w:hAnsi="华文宋体" w:hint="eastAsia"/>
          <w:b/>
          <w:sz w:val="36"/>
          <w:szCs w:val="36"/>
          <w:u w:val="single"/>
        </w:rPr>
        <w:t>Rosenblatt 感知器模型的实际应用</w:t>
      </w:r>
    </w:p>
    <w:p w14:paraId="02CEC83F" w14:textId="18E55A1E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</w:t>
      </w:r>
      <w:r w:rsidR="00820913">
        <w:rPr>
          <w:rFonts w:ascii="华文宋体" w:eastAsia="华文宋体" w:hAnsi="华文宋体" w:hint="eastAsia"/>
          <w:b/>
          <w:sz w:val="36"/>
          <w:szCs w:val="36"/>
          <w:u w:val="single"/>
        </w:rPr>
        <w:t>智能</w:t>
      </w:r>
      <w:r w:rsidR="006B7F85">
        <w:rPr>
          <w:rFonts w:ascii="华文宋体" w:eastAsia="华文宋体" w:hAnsi="华文宋体" w:hint="eastAsia"/>
          <w:b/>
          <w:sz w:val="36"/>
          <w:szCs w:val="36"/>
          <w:u w:val="single"/>
        </w:rPr>
        <w:t>科学与技术</w:t>
      </w:r>
      <w:r w:rsidR="00820913">
        <w:rPr>
          <w:rFonts w:ascii="华文宋体" w:eastAsia="华文宋体" w:hAnsi="华文宋体" w:hint="eastAsia"/>
          <w:b/>
          <w:sz w:val="36"/>
          <w:szCs w:val="36"/>
          <w:u w:val="single"/>
        </w:rPr>
        <w:t>1</w:t>
      </w:r>
      <w:r w:rsidR="00820913">
        <w:rPr>
          <w:rFonts w:ascii="华文宋体" w:eastAsia="华文宋体" w:hAnsi="华文宋体"/>
          <w:b/>
          <w:sz w:val="36"/>
          <w:szCs w:val="36"/>
          <w:u w:val="single"/>
        </w:rPr>
        <w:t>801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</w:t>
      </w:r>
    </w:p>
    <w:p w14:paraId="51E4C53E" w14:textId="77777777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DD5E0A">
        <w:rPr>
          <w:rFonts w:ascii="华文宋体" w:eastAsia="华文宋体" w:hAnsi="华文宋体" w:hint="eastAsia"/>
          <w:b/>
          <w:sz w:val="36"/>
          <w:szCs w:val="36"/>
          <w:u w:val="single"/>
        </w:rPr>
        <w:t>陈智深</w:t>
      </w:r>
      <w:r w:rsidR="00820913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学</w:t>
      </w:r>
      <w:r>
        <w:rPr>
          <w:rFonts w:ascii="华文宋体" w:eastAsia="华文宋体" w:hAnsi="华文宋体" w:hint="eastAsia"/>
          <w:b/>
          <w:sz w:val="36"/>
          <w:szCs w:val="36"/>
        </w:rPr>
        <w:t xml:space="preserve">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号：</w:t>
      </w:r>
      <w:r w:rsidR="00820913">
        <w:rPr>
          <w:rFonts w:ascii="华文宋体" w:eastAsia="华文宋体" w:hAnsi="华文宋体"/>
          <w:b/>
          <w:sz w:val="36"/>
          <w:szCs w:val="36"/>
          <w:u w:val="single"/>
        </w:rPr>
        <w:t>18040710</w:t>
      </w:r>
      <w:r w:rsidR="00DD5E0A">
        <w:rPr>
          <w:rFonts w:ascii="华文宋体" w:eastAsia="华文宋体" w:hAnsi="华文宋体" w:hint="eastAsia"/>
          <w:b/>
          <w:sz w:val="36"/>
          <w:szCs w:val="36"/>
          <w:u w:val="single"/>
        </w:rPr>
        <w:t>9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</w:t>
      </w:r>
    </w:p>
    <w:p w14:paraId="506FC9BF" w14:textId="77777777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6B9B7648" w14:textId="69DC3583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="00820913">
        <w:rPr>
          <w:rFonts w:ascii="华文宋体" w:eastAsia="华文宋体" w:hAnsi="华文宋体"/>
          <w:b/>
          <w:sz w:val="36"/>
          <w:szCs w:val="36"/>
          <w:u w:val="single"/>
        </w:rPr>
        <w:t>2020.</w:t>
      </w:r>
      <w:r w:rsidR="006B7F85">
        <w:rPr>
          <w:rFonts w:ascii="华文宋体" w:eastAsia="华文宋体" w:hAnsi="华文宋体"/>
          <w:b/>
          <w:sz w:val="36"/>
          <w:szCs w:val="36"/>
          <w:u w:val="single"/>
        </w:rPr>
        <w:t>9</w:t>
      </w:r>
      <w:r w:rsidR="008A61E6">
        <w:rPr>
          <w:rFonts w:ascii="华文宋体" w:eastAsia="华文宋体" w:hAnsi="华文宋体" w:hint="eastAsia"/>
          <w:b/>
          <w:sz w:val="36"/>
          <w:szCs w:val="36"/>
          <w:u w:val="single"/>
        </w:rPr>
        <w:t>.2</w:t>
      </w:r>
      <w:r w:rsidR="006B7F85">
        <w:rPr>
          <w:rFonts w:ascii="华文宋体" w:eastAsia="华文宋体" w:hAnsi="华文宋体"/>
          <w:b/>
          <w:sz w:val="36"/>
          <w:szCs w:val="36"/>
          <w:u w:val="single"/>
        </w:rPr>
        <w:t>2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6159673" w14:textId="77777777" w:rsidR="00171FAA" w:rsidRPr="00E229AB" w:rsidRDefault="00171FAA" w:rsidP="00171FAA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 w:rsidRPr="00E229AB"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成</w:t>
      </w:r>
      <w:r>
        <w:rPr>
          <w:rFonts w:ascii="华文宋体" w:eastAsia="华文宋体" w:hAnsi="华文宋体" w:hint="eastAsia"/>
          <w:b/>
          <w:sz w:val="36"/>
          <w:szCs w:val="36"/>
        </w:rPr>
        <w:t xml:space="preserve">    </w:t>
      </w:r>
      <w:r w:rsidRPr="00E229AB">
        <w:rPr>
          <w:rFonts w:ascii="华文宋体" w:eastAsia="华文宋体" w:hAnsi="华文宋体" w:hint="eastAsia"/>
          <w:b/>
          <w:sz w:val="36"/>
          <w:szCs w:val="36"/>
        </w:rPr>
        <w:t>绩：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Pr="00E229AB"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</w:t>
      </w:r>
    </w:p>
    <w:p w14:paraId="4539A201" w14:textId="77777777" w:rsidR="003B65C1" w:rsidRDefault="00171FAA" w:rsidP="002B1C40">
      <w:pPr>
        <w:jc w:val="left"/>
        <w:rPr>
          <w:u w:val="single"/>
        </w:rPr>
      </w:pPr>
      <w:r>
        <w:rPr>
          <w:b/>
          <w:sz w:val="32"/>
          <w:szCs w:val="32"/>
        </w:rPr>
        <w:br w:type="page"/>
      </w:r>
      <w:r w:rsidR="002B1C40">
        <w:rPr>
          <w:rFonts w:hint="eastAsia"/>
          <w:b/>
          <w:sz w:val="32"/>
          <w:szCs w:val="32"/>
        </w:rPr>
        <w:lastRenderedPageBreak/>
        <w:t>实验名称：</w:t>
      </w:r>
      <w:r w:rsidR="008A61E6">
        <w:rPr>
          <w:rFonts w:ascii="等线" w:eastAsia="等线" w:hAnsi="等线" w:cs="等线" w:hint="eastAsia"/>
          <w:b/>
          <w:sz w:val="36"/>
          <w:szCs w:val="36"/>
          <w:lang w:val="zh-CN"/>
        </w:rPr>
        <w:t>利用单纯形法求解最优解</w:t>
      </w:r>
      <w:r w:rsidR="003B65C1">
        <w:rPr>
          <w:rFonts w:hint="eastAsia"/>
          <w:u w:val="single"/>
        </w:rPr>
        <w:t xml:space="preserve"> </w:t>
      </w:r>
    </w:p>
    <w:p w14:paraId="4F08CD3D" w14:textId="2D24C5B2" w:rsidR="002B1C40" w:rsidRPr="007C3027" w:rsidRDefault="007C3027" w:rsidP="007C3027">
      <w:pPr>
        <w:pStyle w:val="ab"/>
        <w:rPr>
          <w:b/>
          <w:bCs/>
          <w:sz w:val="36"/>
          <w:szCs w:val="36"/>
        </w:rPr>
      </w:pPr>
      <w:r w:rsidRPr="007C3027">
        <w:rPr>
          <w:rFonts w:hint="eastAsia"/>
          <w:b/>
          <w:bCs/>
          <w:sz w:val="36"/>
          <w:szCs w:val="36"/>
        </w:rPr>
        <w:t>1</w:t>
      </w:r>
      <w:r w:rsidRPr="007C3027">
        <w:rPr>
          <w:b/>
          <w:bCs/>
          <w:sz w:val="36"/>
          <w:szCs w:val="36"/>
        </w:rPr>
        <w:t>.</w:t>
      </w:r>
      <w:r w:rsidR="002B1C40" w:rsidRPr="007C3027">
        <w:rPr>
          <w:rFonts w:hint="eastAsia"/>
          <w:b/>
          <w:bCs/>
          <w:sz w:val="36"/>
          <w:szCs w:val="36"/>
        </w:rPr>
        <w:t>实验目的：</w:t>
      </w:r>
    </w:p>
    <w:p w14:paraId="45D5959A" w14:textId="77777777" w:rsidR="006B7F85" w:rsidRPr="007C3027" w:rsidRDefault="006B7F85" w:rsidP="006B7F85">
      <w:pPr>
        <w:ind w:left="360"/>
        <w:rPr>
          <w:szCs w:val="21"/>
        </w:rPr>
      </w:pPr>
      <w:r w:rsidRPr="007C3027">
        <w:rPr>
          <w:rFonts w:hint="eastAsia"/>
          <w:szCs w:val="21"/>
        </w:rPr>
        <w:t>1</w:t>
      </w:r>
      <w:r w:rsidRPr="007C3027">
        <w:rPr>
          <w:rFonts w:hint="eastAsia"/>
          <w:szCs w:val="21"/>
        </w:rPr>
        <w:t>、</w:t>
      </w:r>
      <w:r w:rsidRPr="007C3027">
        <w:rPr>
          <w:rFonts w:hint="eastAsia"/>
          <w:szCs w:val="21"/>
        </w:rPr>
        <w:t xml:space="preserve"> </w:t>
      </w:r>
      <w:r w:rsidRPr="007C3027">
        <w:rPr>
          <w:rFonts w:hint="eastAsia"/>
          <w:szCs w:val="21"/>
        </w:rPr>
        <w:t>利用</w:t>
      </w:r>
      <w:r w:rsidRPr="007C3027">
        <w:rPr>
          <w:rFonts w:hint="eastAsia"/>
          <w:szCs w:val="21"/>
        </w:rPr>
        <w:t xml:space="preserve"> Rosenblatt </w:t>
      </w:r>
      <w:r w:rsidRPr="007C3027">
        <w:rPr>
          <w:rFonts w:hint="eastAsia"/>
          <w:szCs w:val="21"/>
        </w:rPr>
        <w:t>感知</w:t>
      </w:r>
      <w:proofErr w:type="gramStart"/>
      <w:r w:rsidRPr="007C3027">
        <w:rPr>
          <w:rFonts w:hint="eastAsia"/>
          <w:szCs w:val="21"/>
        </w:rPr>
        <w:t>器实现</w:t>
      </w:r>
      <w:proofErr w:type="gramEnd"/>
      <w:r w:rsidRPr="007C3027">
        <w:rPr>
          <w:rFonts w:hint="eastAsia"/>
          <w:szCs w:val="21"/>
        </w:rPr>
        <w:t>模式分类（线性可分）；</w:t>
      </w:r>
    </w:p>
    <w:p w14:paraId="7DF325D7" w14:textId="305A211B" w:rsidR="006B7F85" w:rsidRPr="007C3027" w:rsidRDefault="006B7F85" w:rsidP="006B7F85">
      <w:pPr>
        <w:ind w:left="360"/>
        <w:rPr>
          <w:szCs w:val="21"/>
        </w:rPr>
      </w:pPr>
      <w:r w:rsidRPr="007C3027">
        <w:rPr>
          <w:rFonts w:hint="eastAsia"/>
          <w:szCs w:val="21"/>
        </w:rPr>
        <w:t>2</w:t>
      </w:r>
      <w:r w:rsidRPr="007C3027">
        <w:rPr>
          <w:rFonts w:hint="eastAsia"/>
          <w:szCs w:val="21"/>
        </w:rPr>
        <w:t>、</w:t>
      </w:r>
      <w:r w:rsidRPr="007C3027">
        <w:rPr>
          <w:rFonts w:hint="eastAsia"/>
          <w:szCs w:val="21"/>
        </w:rPr>
        <w:t xml:space="preserve"> </w:t>
      </w:r>
      <w:r w:rsidRPr="007C3027">
        <w:rPr>
          <w:rFonts w:hint="eastAsia"/>
          <w:szCs w:val="21"/>
        </w:rPr>
        <w:t>说明</w:t>
      </w:r>
      <w:r w:rsidRPr="007C3027">
        <w:rPr>
          <w:rFonts w:hint="eastAsia"/>
          <w:szCs w:val="21"/>
        </w:rPr>
        <w:t xml:space="preserve"> Rosenblatt </w:t>
      </w:r>
      <w:r w:rsidRPr="007C3027">
        <w:rPr>
          <w:rFonts w:hint="eastAsia"/>
          <w:szCs w:val="21"/>
        </w:rPr>
        <w:t>感知器算法对线性可分模式正确分类的能力，并说明当线性可分性不满足时</w:t>
      </w:r>
      <w:r w:rsidRPr="007C3027">
        <w:rPr>
          <w:rFonts w:hint="eastAsia"/>
          <w:szCs w:val="21"/>
        </w:rPr>
        <w:t xml:space="preserve">Rosenblatt </w:t>
      </w:r>
      <w:r w:rsidRPr="007C3027">
        <w:rPr>
          <w:rFonts w:hint="eastAsia"/>
          <w:szCs w:val="21"/>
        </w:rPr>
        <w:t>感知器会崩溃。</w:t>
      </w:r>
    </w:p>
    <w:p w14:paraId="1FA5677A" w14:textId="0CB4CF78" w:rsidR="006B7F85" w:rsidRPr="007C3027" w:rsidRDefault="006B7F85" w:rsidP="006B7F85">
      <w:pPr>
        <w:ind w:left="360"/>
        <w:rPr>
          <w:szCs w:val="21"/>
        </w:rPr>
      </w:pPr>
      <w:r w:rsidRPr="007C3027">
        <w:rPr>
          <w:rFonts w:hint="eastAsia"/>
          <w:szCs w:val="21"/>
        </w:rPr>
        <w:t>要求复习</w:t>
      </w:r>
      <w:r w:rsidRPr="007C3027">
        <w:rPr>
          <w:rFonts w:hint="eastAsia"/>
          <w:szCs w:val="21"/>
        </w:rPr>
        <w:t xml:space="preserve"> Rosenblatt </w:t>
      </w:r>
      <w:r w:rsidRPr="007C3027">
        <w:rPr>
          <w:rFonts w:hint="eastAsia"/>
          <w:szCs w:val="21"/>
        </w:rPr>
        <w:t>感知器及其学习算法等内容。</w:t>
      </w:r>
    </w:p>
    <w:p w14:paraId="5A1BEB89" w14:textId="23930301" w:rsidR="002B1C40" w:rsidRPr="007C3027" w:rsidRDefault="007C3027" w:rsidP="007C3027">
      <w:pPr>
        <w:rPr>
          <w:b/>
          <w:bCs/>
          <w:sz w:val="36"/>
          <w:szCs w:val="36"/>
        </w:rPr>
      </w:pPr>
      <w:r w:rsidRPr="007C3027">
        <w:rPr>
          <w:rFonts w:hint="eastAsia"/>
          <w:b/>
          <w:bCs/>
          <w:sz w:val="36"/>
          <w:szCs w:val="36"/>
        </w:rPr>
        <w:t>2</w:t>
      </w:r>
      <w:r w:rsidRPr="007C3027">
        <w:rPr>
          <w:b/>
          <w:bCs/>
          <w:sz w:val="36"/>
          <w:szCs w:val="36"/>
        </w:rPr>
        <w:t>.</w:t>
      </w:r>
      <w:r w:rsidR="002B1C40" w:rsidRPr="007C3027">
        <w:rPr>
          <w:rFonts w:hint="eastAsia"/>
          <w:b/>
          <w:bCs/>
          <w:sz w:val="36"/>
          <w:szCs w:val="36"/>
        </w:rPr>
        <w:t>实验</w:t>
      </w:r>
      <w:r w:rsidR="006B7F85" w:rsidRPr="007C3027">
        <w:rPr>
          <w:rFonts w:hint="eastAsia"/>
          <w:b/>
          <w:bCs/>
          <w:sz w:val="36"/>
          <w:szCs w:val="36"/>
        </w:rPr>
        <w:t>原理</w:t>
      </w:r>
      <w:r w:rsidR="002B1C40" w:rsidRPr="007C3027">
        <w:rPr>
          <w:rFonts w:hint="eastAsia"/>
          <w:b/>
          <w:bCs/>
          <w:sz w:val="36"/>
          <w:szCs w:val="36"/>
        </w:rPr>
        <w:t>：</w:t>
      </w:r>
    </w:p>
    <w:p w14:paraId="3700C23B" w14:textId="57964B73" w:rsidR="006B7F85" w:rsidRPr="007C3027" w:rsidRDefault="006B7F85" w:rsidP="006B7F85">
      <w:pPr>
        <w:pStyle w:val="a8"/>
        <w:ind w:left="360" w:firstLineChars="0" w:firstLine="0"/>
        <w:rPr>
          <w:sz w:val="21"/>
          <w:szCs w:val="21"/>
        </w:rPr>
      </w:pPr>
      <w:r w:rsidRPr="007C3027">
        <w:rPr>
          <w:rFonts w:hint="eastAsia"/>
          <w:sz w:val="21"/>
          <w:szCs w:val="21"/>
        </w:rPr>
        <w:t>感知器示意图如下图：</w:t>
      </w:r>
    </w:p>
    <w:p w14:paraId="3604CE87" w14:textId="1047A666" w:rsidR="006B7F85" w:rsidRDefault="006B7F85" w:rsidP="006B7F85">
      <w:pPr>
        <w:pStyle w:val="a8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9D3AABF" wp14:editId="484A5C7E">
            <wp:extent cx="374332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4297" w14:textId="1DD918D2" w:rsidR="007C3027" w:rsidRPr="007C3027" w:rsidRDefault="007C3027" w:rsidP="006B7F85">
      <w:pPr>
        <w:pStyle w:val="a8"/>
        <w:ind w:left="360" w:firstLineChars="0" w:firstLine="0"/>
        <w:rPr>
          <w:sz w:val="21"/>
          <w:szCs w:val="21"/>
        </w:rPr>
      </w:pPr>
      <w:r w:rsidRPr="007C3027">
        <w:rPr>
          <w:rFonts w:hint="eastAsia"/>
          <w:sz w:val="21"/>
          <w:szCs w:val="21"/>
        </w:rPr>
        <w:t>模型输入、输出、权值参数如下：</w:t>
      </w:r>
    </w:p>
    <w:p w14:paraId="1B900313" w14:textId="6B8465E8" w:rsidR="006B7F85" w:rsidRDefault="007C3027" w:rsidP="007C3027">
      <w:pPr>
        <w:pStyle w:val="a8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031D32" wp14:editId="6E83CBB9">
            <wp:extent cx="4391025" cy="1581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5437" w14:textId="5375B6E2" w:rsidR="007C3027" w:rsidRDefault="007C3027" w:rsidP="007C3027">
      <w:pPr>
        <w:pStyle w:val="a8"/>
        <w:ind w:left="360" w:firstLineChars="0" w:firstLine="0"/>
        <w:jc w:val="center"/>
        <w:rPr>
          <w:sz w:val="28"/>
          <w:szCs w:val="28"/>
        </w:rPr>
      </w:pPr>
    </w:p>
    <w:p w14:paraId="1AC18A32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4BA9CB79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48D7DF05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66666545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406FB366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3C066212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340B873B" w14:textId="77777777" w:rsidR="000F6AB9" w:rsidRDefault="000F6AB9" w:rsidP="007C3027">
      <w:pPr>
        <w:pStyle w:val="a8"/>
        <w:ind w:left="360" w:firstLineChars="0" w:firstLine="0"/>
        <w:rPr>
          <w:sz w:val="21"/>
          <w:szCs w:val="21"/>
        </w:rPr>
      </w:pPr>
    </w:p>
    <w:p w14:paraId="0BB383AD" w14:textId="6982DC0F" w:rsidR="000F6AB9" w:rsidRPr="000F6AB9" w:rsidRDefault="000F6AB9" w:rsidP="000F6AB9">
      <w:pPr>
        <w:pStyle w:val="a8"/>
        <w:ind w:left="360" w:firstLineChars="0" w:firstLine="0"/>
        <w:rPr>
          <w:sz w:val="21"/>
          <w:szCs w:val="21"/>
        </w:rPr>
      </w:pPr>
      <w:r w:rsidRPr="007C30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5DD2A6" wp14:editId="3C92E535">
            <wp:simplePos x="0" y="0"/>
            <wp:positionH relativeFrom="margin">
              <wp:posOffset>-160020</wp:posOffset>
            </wp:positionH>
            <wp:positionV relativeFrom="paragraph">
              <wp:posOffset>208915</wp:posOffset>
            </wp:positionV>
            <wp:extent cx="5319395" cy="201168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027" w:rsidRPr="007C3027">
        <w:rPr>
          <w:rFonts w:hint="eastAsia"/>
          <w:sz w:val="21"/>
          <w:szCs w:val="21"/>
        </w:rPr>
        <w:t>感知器的学习算法步骤：</w:t>
      </w:r>
    </w:p>
    <w:p w14:paraId="4BD84C0D" w14:textId="5D5FE7E6" w:rsidR="000F6AB9" w:rsidRPr="000F6AB9" w:rsidRDefault="000F6AB9" w:rsidP="000F6AB9">
      <w:pPr>
        <w:ind w:firstLine="420"/>
        <w:rPr>
          <w:szCs w:val="21"/>
        </w:rPr>
      </w:pPr>
      <w:r w:rsidRPr="000F6AB9">
        <w:rPr>
          <w:rFonts w:hint="eastAsia"/>
          <w:szCs w:val="21"/>
        </w:rPr>
        <w:t>以上步骤周而复始，直到感知器对所有的样本的实际输出与期望输出相等。</w:t>
      </w:r>
    </w:p>
    <w:p w14:paraId="5F09708D" w14:textId="34F80AC5" w:rsidR="000F6AB9" w:rsidRDefault="00255B91" w:rsidP="00255B9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应用上述学习算法，当被分开的模式是线性可分时，即能用一个超平面将两类输入模式分隔开时，感知器就可以通过</w:t>
      </w:r>
      <w:proofErr w:type="gramStart"/>
      <w:r>
        <w:rPr>
          <w:rFonts w:hint="eastAsia"/>
          <w:szCs w:val="21"/>
        </w:rPr>
        <w:t>有限次</w:t>
      </w:r>
      <w:proofErr w:type="gramEnd"/>
      <w:r>
        <w:rPr>
          <w:rFonts w:hint="eastAsia"/>
          <w:szCs w:val="21"/>
        </w:rPr>
        <w:t>的学习，学会正确分开两类模式，知识感知器的收敛定理。</w:t>
      </w:r>
    </w:p>
    <w:p w14:paraId="2AC1EB27" w14:textId="4B211D7F" w:rsidR="00255B91" w:rsidRPr="00255B91" w:rsidRDefault="00255B91" w:rsidP="00255B91">
      <w:pPr>
        <w:rPr>
          <w:rFonts w:hint="eastAsia"/>
          <w:b/>
          <w:bCs/>
          <w:sz w:val="36"/>
          <w:szCs w:val="36"/>
        </w:rPr>
      </w:pPr>
      <w:r w:rsidRPr="00255B91">
        <w:rPr>
          <w:rFonts w:hint="eastAsia"/>
          <w:b/>
          <w:bCs/>
          <w:sz w:val="36"/>
          <w:szCs w:val="36"/>
        </w:rPr>
        <w:t>3</w:t>
      </w:r>
      <w:r w:rsidRPr="00255B91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实验</w:t>
      </w:r>
      <w:r w:rsidRPr="00255B91">
        <w:rPr>
          <w:rFonts w:hint="eastAsia"/>
          <w:b/>
          <w:bCs/>
          <w:sz w:val="36"/>
          <w:szCs w:val="36"/>
        </w:rPr>
        <w:t>内容</w:t>
      </w:r>
    </w:p>
    <w:p w14:paraId="0D619AC3" w14:textId="3D48BC4E" w:rsidR="007C3027" w:rsidRDefault="00255B91" w:rsidP="00255B91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42FC75" wp14:editId="429A8763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4683125"/>
            <wp:effectExtent l="0" t="0" r="254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AB9" w:rsidRPr="00255B91">
        <w:rPr>
          <w:rFonts w:hint="eastAsia"/>
          <w:szCs w:val="21"/>
        </w:rPr>
        <w:t xml:space="preserve"> </w:t>
      </w:r>
      <w:r w:rsidR="000F6AB9" w:rsidRPr="00255B91">
        <w:rPr>
          <w:szCs w:val="21"/>
        </w:rPr>
        <w:t xml:space="preserve">                                         </w:t>
      </w:r>
    </w:p>
    <w:p w14:paraId="2A6CBFEC" w14:textId="6E7903E6" w:rsidR="00255B91" w:rsidRDefault="00255B91" w:rsidP="00255B9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1BFDA9" wp14:editId="4298797A">
            <wp:extent cx="5274310" cy="624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92CE" w14:textId="55795FB8" w:rsidR="00255B91" w:rsidRDefault="00255B91" w:rsidP="00255B91">
      <w:pPr>
        <w:rPr>
          <w:b/>
          <w:bCs/>
          <w:sz w:val="36"/>
          <w:szCs w:val="36"/>
        </w:rPr>
      </w:pPr>
      <w:r w:rsidRPr="00255B91">
        <w:rPr>
          <w:rFonts w:hint="eastAsia"/>
          <w:b/>
          <w:bCs/>
          <w:sz w:val="36"/>
          <w:szCs w:val="36"/>
        </w:rPr>
        <w:t>4</w:t>
      </w:r>
      <w:r w:rsidRPr="00255B91">
        <w:rPr>
          <w:b/>
          <w:bCs/>
          <w:sz w:val="36"/>
          <w:szCs w:val="36"/>
        </w:rPr>
        <w:t>.</w:t>
      </w:r>
      <w:r w:rsidRPr="00255B91">
        <w:rPr>
          <w:rFonts w:hint="eastAsia"/>
          <w:b/>
          <w:bCs/>
          <w:sz w:val="36"/>
          <w:szCs w:val="36"/>
        </w:rPr>
        <w:t>实验步骤或程序</w:t>
      </w:r>
      <w:r w:rsidRPr="00255B91">
        <w:rPr>
          <w:rFonts w:hint="eastAsia"/>
          <w:b/>
          <w:bCs/>
          <w:sz w:val="36"/>
          <w:szCs w:val="36"/>
        </w:rPr>
        <w:t>（经调试后正确的源程序）</w:t>
      </w:r>
    </w:p>
    <w:p w14:paraId="2C5A0138" w14:textId="78F9E22C" w:rsidR="00DC70B7" w:rsidRPr="00DC70B7" w:rsidRDefault="00DC70B7" w:rsidP="00255B91">
      <w:pPr>
        <w:rPr>
          <w:rFonts w:hint="eastAsia"/>
          <w:sz w:val="30"/>
          <w:szCs w:val="30"/>
        </w:rPr>
      </w:pPr>
      <w:r w:rsidRPr="00DC70B7">
        <w:rPr>
          <w:rFonts w:hint="eastAsia"/>
          <w:sz w:val="30"/>
          <w:szCs w:val="30"/>
        </w:rPr>
        <w:t>线性可分</w:t>
      </w:r>
      <w:r>
        <w:rPr>
          <w:rFonts w:hint="eastAsia"/>
          <w:sz w:val="30"/>
          <w:szCs w:val="30"/>
        </w:rPr>
        <w:t>：</w:t>
      </w:r>
    </w:p>
    <w:p w14:paraId="077BD1D6" w14:textId="77777777" w:rsidR="00DC70B7" w:rsidRPr="00DC70B7" w:rsidRDefault="00DC70B7" w:rsidP="00DC70B7">
      <w:pPr>
        <w:rPr>
          <w:szCs w:val="21"/>
        </w:rPr>
      </w:pPr>
      <w:proofErr w:type="spellStart"/>
      <w:proofErr w:type="gramStart"/>
      <w:r w:rsidRPr="00DC70B7">
        <w:rPr>
          <w:szCs w:val="21"/>
        </w:rPr>
        <w:t>clc,clear</w:t>
      </w:r>
      <w:proofErr w:type="gramEnd"/>
      <w:r w:rsidRPr="00DC70B7">
        <w:rPr>
          <w:szCs w:val="21"/>
        </w:rPr>
        <w:t>,close</w:t>
      </w:r>
      <w:proofErr w:type="spellEnd"/>
      <w:r w:rsidRPr="00DC70B7">
        <w:rPr>
          <w:szCs w:val="21"/>
        </w:rPr>
        <w:t>;</w:t>
      </w:r>
    </w:p>
    <w:p w14:paraId="342DBCC9" w14:textId="77777777" w:rsidR="00DC70B7" w:rsidRPr="00DC70B7" w:rsidRDefault="00DC70B7" w:rsidP="00DC70B7">
      <w:pPr>
        <w:rPr>
          <w:szCs w:val="21"/>
        </w:rPr>
      </w:pPr>
    </w:p>
    <w:p w14:paraId="59B02DC8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>repeat = 10;%</w:t>
      </w:r>
      <w:r w:rsidRPr="00DC70B7">
        <w:rPr>
          <w:rFonts w:hint="eastAsia"/>
          <w:szCs w:val="21"/>
        </w:rPr>
        <w:t>最大计算量</w:t>
      </w:r>
    </w:p>
    <w:p w14:paraId="56D9256D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count = 0;</w:t>
      </w:r>
    </w:p>
    <w:p w14:paraId="637DA348" w14:textId="77777777" w:rsidR="00DC70B7" w:rsidRPr="00DC70B7" w:rsidRDefault="00DC70B7" w:rsidP="00DC70B7">
      <w:pPr>
        <w:rPr>
          <w:szCs w:val="21"/>
        </w:rPr>
      </w:pPr>
    </w:p>
    <w:p w14:paraId="65EDF571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>%</w:t>
      </w:r>
      <w:r w:rsidRPr="00DC70B7">
        <w:rPr>
          <w:rFonts w:hint="eastAsia"/>
          <w:szCs w:val="21"/>
        </w:rPr>
        <w:t>绘制数据点</w:t>
      </w:r>
    </w:p>
    <w:p w14:paraId="74EDECA7" w14:textId="77777777" w:rsidR="00DC70B7" w:rsidRPr="00DC70B7" w:rsidRDefault="00DC70B7" w:rsidP="00DC70B7">
      <w:pPr>
        <w:rPr>
          <w:szCs w:val="21"/>
        </w:rPr>
      </w:pPr>
      <w:proofErr w:type="spellStart"/>
      <w:r w:rsidRPr="00DC70B7">
        <w:rPr>
          <w:szCs w:val="21"/>
        </w:rPr>
        <w:t>sample_X</w:t>
      </w:r>
      <w:proofErr w:type="spellEnd"/>
      <w:r w:rsidRPr="00DC70B7">
        <w:rPr>
          <w:szCs w:val="21"/>
        </w:rPr>
        <w:t xml:space="preserve"> = [-1 0 0;</w:t>
      </w:r>
    </w:p>
    <w:p w14:paraId="669CC57E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    -1 0 1;</w:t>
      </w:r>
    </w:p>
    <w:p w14:paraId="2751524F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    -1 1 1;</w:t>
      </w:r>
    </w:p>
    <w:p w14:paraId="75CF6AE0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    -1 1 0];</w:t>
      </w:r>
    </w:p>
    <w:p w14:paraId="31440CD6" w14:textId="3842A5C8" w:rsidR="00DC70B7" w:rsidRDefault="00DC70B7" w:rsidP="00DC70B7">
      <w:pPr>
        <w:rPr>
          <w:szCs w:val="21"/>
        </w:rPr>
      </w:pPr>
      <w:proofErr w:type="spellStart"/>
      <w:r w:rsidRPr="00DC70B7">
        <w:rPr>
          <w:rFonts w:hint="eastAsia"/>
          <w:szCs w:val="21"/>
        </w:rPr>
        <w:t>lable_d</w:t>
      </w:r>
      <w:proofErr w:type="spellEnd"/>
      <w:r w:rsidRPr="00DC70B7">
        <w:rPr>
          <w:rFonts w:hint="eastAsia"/>
          <w:szCs w:val="21"/>
        </w:rPr>
        <w:t xml:space="preserve"> = [1 1 1 -1]'; %</w:t>
      </w:r>
      <w:r w:rsidRPr="00DC70B7">
        <w:rPr>
          <w:rFonts w:hint="eastAsia"/>
          <w:szCs w:val="21"/>
        </w:rPr>
        <w:t>代价</w:t>
      </w:r>
    </w:p>
    <w:p w14:paraId="6FDEC07F" w14:textId="50FFA88D" w:rsidR="00DC70B7" w:rsidRPr="00DC70B7" w:rsidRDefault="00DC70B7" w:rsidP="00DC70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>
        <w:rPr>
          <w:rFonts w:hint="eastAsia"/>
          <w:szCs w:val="21"/>
        </w:rPr>
        <w:t>%</w:t>
      </w:r>
      <w:proofErr w:type="spellStart"/>
      <w:r w:rsidRPr="00DC70B7">
        <w:rPr>
          <w:rFonts w:hint="eastAsia"/>
          <w:szCs w:val="21"/>
        </w:rPr>
        <w:t>lable_d</w:t>
      </w:r>
      <w:proofErr w:type="spellEnd"/>
      <w:r w:rsidRPr="00DC70B7">
        <w:rPr>
          <w:rFonts w:hint="eastAsia"/>
          <w:szCs w:val="21"/>
        </w:rPr>
        <w:t xml:space="preserve"> = [-1 1 -1 1]'; %</w:t>
      </w:r>
      <w:r>
        <w:rPr>
          <w:rFonts w:hint="eastAsia"/>
          <w:szCs w:val="21"/>
        </w:rPr>
        <w:t>线性不可分代价</w:t>
      </w:r>
    </w:p>
    <w:p w14:paraId="1AAD3228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date2 = </w:t>
      </w:r>
      <w:proofErr w:type="spellStart"/>
      <w:r w:rsidRPr="00DC70B7">
        <w:rPr>
          <w:szCs w:val="21"/>
        </w:rPr>
        <w:t>lable_d</w:t>
      </w:r>
      <w:proofErr w:type="spellEnd"/>
      <w:r w:rsidRPr="00DC70B7">
        <w:rPr>
          <w:szCs w:val="21"/>
        </w:rPr>
        <w:t>';</w:t>
      </w:r>
    </w:p>
    <w:p w14:paraId="0169D5CB" w14:textId="77777777" w:rsidR="00DC70B7" w:rsidRPr="00DC70B7" w:rsidRDefault="00DC70B7" w:rsidP="00DC70B7">
      <w:pPr>
        <w:rPr>
          <w:szCs w:val="21"/>
        </w:rPr>
      </w:pPr>
      <w:proofErr w:type="gramStart"/>
      <w:r w:rsidRPr="00DC70B7">
        <w:rPr>
          <w:szCs w:val="21"/>
        </w:rPr>
        <w:t>figure(</w:t>
      </w:r>
      <w:proofErr w:type="gramEnd"/>
      <w:r w:rsidRPr="00DC70B7">
        <w:rPr>
          <w:szCs w:val="21"/>
        </w:rPr>
        <w:t>1);</w:t>
      </w:r>
    </w:p>
    <w:p w14:paraId="543B7522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draw(</w:t>
      </w:r>
      <w:proofErr w:type="spellStart"/>
      <w:r w:rsidRPr="00DC70B7">
        <w:rPr>
          <w:szCs w:val="21"/>
        </w:rPr>
        <w:t>sample_X</w:t>
      </w:r>
      <w:proofErr w:type="spellEnd"/>
      <w:proofErr w:type="gramStart"/>
      <w:r w:rsidRPr="00DC70B7">
        <w:rPr>
          <w:szCs w:val="21"/>
        </w:rPr>
        <w:t>(:,</w:t>
      </w:r>
      <w:proofErr w:type="gramEnd"/>
      <w:r w:rsidRPr="00DC70B7">
        <w:rPr>
          <w:szCs w:val="21"/>
        </w:rPr>
        <w:t>2:3) ,date2);</w:t>
      </w:r>
    </w:p>
    <w:p w14:paraId="08096F86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>%</w:t>
      </w:r>
      <w:r w:rsidRPr="00DC70B7">
        <w:rPr>
          <w:rFonts w:hint="eastAsia"/>
          <w:szCs w:val="21"/>
        </w:rPr>
        <w:t>初始化</w:t>
      </w:r>
      <w:r w:rsidRPr="00DC70B7">
        <w:rPr>
          <w:rFonts w:hint="eastAsia"/>
          <w:szCs w:val="21"/>
        </w:rPr>
        <w:t>w</w:t>
      </w:r>
      <w:r w:rsidRPr="00DC70B7">
        <w:rPr>
          <w:rFonts w:hint="eastAsia"/>
          <w:szCs w:val="21"/>
        </w:rPr>
        <w:t>，</w:t>
      </w:r>
      <w:r w:rsidRPr="00DC70B7">
        <w:rPr>
          <w:rFonts w:hint="eastAsia"/>
          <w:szCs w:val="21"/>
        </w:rPr>
        <w:t>b</w:t>
      </w:r>
      <w:r w:rsidRPr="00DC70B7">
        <w:rPr>
          <w:rFonts w:hint="eastAsia"/>
          <w:szCs w:val="21"/>
        </w:rPr>
        <w:t>，</w:t>
      </w:r>
      <w:r w:rsidRPr="00DC70B7">
        <w:rPr>
          <w:rFonts w:hint="eastAsia"/>
          <w:szCs w:val="21"/>
        </w:rPr>
        <w:t>alpha</w:t>
      </w:r>
    </w:p>
    <w:p w14:paraId="6D082245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w = [0.042,0.038,0.044];</w:t>
      </w:r>
    </w:p>
    <w:p w14:paraId="6C17B2EA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b = 0.006;</w:t>
      </w:r>
    </w:p>
    <w:p w14:paraId="6437B2F7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>alpha = 0.015;%</w:t>
      </w:r>
      <w:r w:rsidRPr="00DC70B7">
        <w:rPr>
          <w:rFonts w:hint="eastAsia"/>
          <w:szCs w:val="21"/>
        </w:rPr>
        <w:t>学习率</w:t>
      </w:r>
    </w:p>
    <w:p w14:paraId="47D9A697" w14:textId="77777777" w:rsidR="00DC70B7" w:rsidRPr="00DC70B7" w:rsidRDefault="00DC70B7" w:rsidP="00DC70B7">
      <w:pPr>
        <w:rPr>
          <w:szCs w:val="21"/>
        </w:rPr>
      </w:pPr>
    </w:p>
    <w:p w14:paraId="03D8C82D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x1 = -1:0.01:10;</w:t>
      </w:r>
    </w:p>
    <w:p w14:paraId="2E84073E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>%</w:t>
      </w:r>
      <w:r w:rsidRPr="00DC70B7">
        <w:rPr>
          <w:rFonts w:hint="eastAsia"/>
          <w:szCs w:val="21"/>
        </w:rPr>
        <w:t>缓存替代、退出标志</w:t>
      </w:r>
    </w:p>
    <w:p w14:paraId="1A16A566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buff = </w:t>
      </w:r>
      <w:proofErr w:type="gramStart"/>
      <w:r w:rsidRPr="00DC70B7">
        <w:rPr>
          <w:szCs w:val="21"/>
        </w:rPr>
        <w:t>zeros(</w:t>
      </w:r>
      <w:proofErr w:type="gramEnd"/>
      <w:r w:rsidRPr="00DC70B7">
        <w:rPr>
          <w:szCs w:val="21"/>
        </w:rPr>
        <w:t>1,4);</w:t>
      </w:r>
    </w:p>
    <w:p w14:paraId="71D405A8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flag = 0;</w:t>
      </w:r>
    </w:p>
    <w:p w14:paraId="6DE9E26F" w14:textId="77777777" w:rsidR="00DC70B7" w:rsidRPr="00DC70B7" w:rsidRDefault="00DC70B7" w:rsidP="00DC70B7">
      <w:pPr>
        <w:rPr>
          <w:szCs w:val="21"/>
        </w:rPr>
      </w:pPr>
    </w:p>
    <w:p w14:paraId="40A0A573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% while 1</w:t>
      </w:r>
    </w:p>
    <w:p w14:paraId="6DF8009F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while flag == 0 </w:t>
      </w:r>
    </w:p>
    <w:p w14:paraId="5E3CB76A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for </w:t>
      </w:r>
      <w:proofErr w:type="spellStart"/>
      <w:r w:rsidRPr="00DC70B7">
        <w:rPr>
          <w:szCs w:val="21"/>
        </w:rPr>
        <w:t>i</w:t>
      </w:r>
      <w:proofErr w:type="spellEnd"/>
      <w:r w:rsidRPr="00DC70B7">
        <w:rPr>
          <w:szCs w:val="21"/>
        </w:rPr>
        <w:t xml:space="preserve"> = 1:4</w:t>
      </w:r>
    </w:p>
    <w:p w14:paraId="5A554DD3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 xml:space="preserve">        net = w * </w:t>
      </w:r>
      <w:proofErr w:type="spellStart"/>
      <w:r w:rsidRPr="00DC70B7">
        <w:rPr>
          <w:rFonts w:hint="eastAsia"/>
          <w:szCs w:val="21"/>
        </w:rPr>
        <w:t>sample_X</w:t>
      </w:r>
      <w:proofErr w:type="spellEnd"/>
      <w:r w:rsidRPr="00DC70B7">
        <w:rPr>
          <w:rFonts w:hint="eastAsia"/>
          <w:szCs w:val="21"/>
        </w:rPr>
        <w:t>(</w:t>
      </w:r>
      <w:proofErr w:type="spellStart"/>
      <w:r w:rsidRPr="00DC70B7">
        <w:rPr>
          <w:rFonts w:hint="eastAsia"/>
          <w:szCs w:val="21"/>
        </w:rPr>
        <w:t>i</w:t>
      </w:r>
      <w:proofErr w:type="spellEnd"/>
      <w:r w:rsidRPr="00DC70B7">
        <w:rPr>
          <w:rFonts w:hint="eastAsia"/>
          <w:szCs w:val="21"/>
        </w:rPr>
        <w:t>,:)';%</w:t>
      </w:r>
      <w:r w:rsidRPr="00DC70B7">
        <w:rPr>
          <w:rFonts w:hint="eastAsia"/>
          <w:szCs w:val="21"/>
        </w:rPr>
        <w:t>净输入</w:t>
      </w:r>
    </w:p>
    <w:p w14:paraId="15977C36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if net &gt; 0</w:t>
      </w:r>
    </w:p>
    <w:p w14:paraId="6F84CDF3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    o=1;</w:t>
      </w:r>
    </w:p>
    <w:p w14:paraId="54DDD52B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elseif net == 0</w:t>
      </w:r>
    </w:p>
    <w:p w14:paraId="5D47B00E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    o = 0;</w:t>
      </w:r>
    </w:p>
    <w:p w14:paraId="2239F655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else </w:t>
      </w:r>
    </w:p>
    <w:p w14:paraId="24ABEE47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    o=-1;</w:t>
      </w:r>
    </w:p>
    <w:p w14:paraId="72E0D3A3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lastRenderedPageBreak/>
        <w:t xml:space="preserve">        end</w:t>
      </w:r>
    </w:p>
    <w:p w14:paraId="3623F6BF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buff(</w:t>
      </w:r>
      <w:proofErr w:type="spellStart"/>
      <w:r w:rsidRPr="00DC70B7">
        <w:rPr>
          <w:szCs w:val="21"/>
        </w:rPr>
        <w:t>i</w:t>
      </w:r>
      <w:proofErr w:type="spellEnd"/>
      <w:r w:rsidRPr="00DC70B7">
        <w:rPr>
          <w:szCs w:val="21"/>
        </w:rPr>
        <w:t>) = o;</w:t>
      </w:r>
    </w:p>
    <w:p w14:paraId="1CBDD1D5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 xml:space="preserve">        %</w:t>
      </w:r>
      <w:r w:rsidRPr="00DC70B7">
        <w:rPr>
          <w:rFonts w:hint="eastAsia"/>
          <w:szCs w:val="21"/>
        </w:rPr>
        <w:t>数据更迭</w:t>
      </w:r>
    </w:p>
    <w:p w14:paraId="3927A70E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w = w' + alpha * (</w:t>
      </w:r>
      <w:proofErr w:type="spellStart"/>
      <w:r w:rsidRPr="00DC70B7">
        <w:rPr>
          <w:szCs w:val="21"/>
        </w:rPr>
        <w:t>lable_</w:t>
      </w:r>
      <w:proofErr w:type="gramStart"/>
      <w:r w:rsidRPr="00DC70B7">
        <w:rPr>
          <w:szCs w:val="21"/>
        </w:rPr>
        <w:t>d</w:t>
      </w:r>
      <w:proofErr w:type="spellEnd"/>
      <w:r w:rsidRPr="00DC70B7">
        <w:rPr>
          <w:szCs w:val="21"/>
        </w:rPr>
        <w:t>(</w:t>
      </w:r>
      <w:proofErr w:type="spellStart"/>
      <w:proofErr w:type="gramEnd"/>
      <w:r w:rsidRPr="00DC70B7">
        <w:rPr>
          <w:szCs w:val="21"/>
        </w:rPr>
        <w:t>i</w:t>
      </w:r>
      <w:proofErr w:type="spellEnd"/>
      <w:r w:rsidRPr="00DC70B7">
        <w:rPr>
          <w:szCs w:val="21"/>
        </w:rPr>
        <w:t xml:space="preserve">,:) - o) * </w:t>
      </w:r>
      <w:proofErr w:type="spellStart"/>
      <w:r w:rsidRPr="00DC70B7">
        <w:rPr>
          <w:szCs w:val="21"/>
        </w:rPr>
        <w:t>sample_X</w:t>
      </w:r>
      <w:proofErr w:type="spellEnd"/>
      <w:r w:rsidRPr="00DC70B7">
        <w:rPr>
          <w:szCs w:val="21"/>
        </w:rPr>
        <w:t>(</w:t>
      </w:r>
      <w:proofErr w:type="spellStart"/>
      <w:r w:rsidRPr="00DC70B7">
        <w:rPr>
          <w:szCs w:val="21"/>
        </w:rPr>
        <w:t>i</w:t>
      </w:r>
      <w:proofErr w:type="spellEnd"/>
      <w:r w:rsidRPr="00DC70B7">
        <w:rPr>
          <w:szCs w:val="21"/>
        </w:rPr>
        <w:t>,:)';</w:t>
      </w:r>
    </w:p>
    <w:p w14:paraId="41409349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w = w';</w:t>
      </w:r>
    </w:p>
    <w:p w14:paraId="655F3122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</w:t>
      </w:r>
      <w:proofErr w:type="gramStart"/>
      <w:r w:rsidRPr="00DC70B7">
        <w:rPr>
          <w:szCs w:val="21"/>
        </w:rPr>
        <w:t>w(</w:t>
      </w:r>
      <w:proofErr w:type="gramEnd"/>
      <w:r w:rsidRPr="00DC70B7">
        <w:rPr>
          <w:szCs w:val="21"/>
        </w:rPr>
        <w:t>1) = w(1) + b * (</w:t>
      </w:r>
      <w:proofErr w:type="spellStart"/>
      <w:r w:rsidRPr="00DC70B7">
        <w:rPr>
          <w:szCs w:val="21"/>
        </w:rPr>
        <w:t>lable_d</w:t>
      </w:r>
      <w:proofErr w:type="spellEnd"/>
      <w:r w:rsidRPr="00DC70B7">
        <w:rPr>
          <w:szCs w:val="21"/>
        </w:rPr>
        <w:t>(</w:t>
      </w:r>
      <w:proofErr w:type="spellStart"/>
      <w:r w:rsidRPr="00DC70B7">
        <w:rPr>
          <w:szCs w:val="21"/>
        </w:rPr>
        <w:t>i</w:t>
      </w:r>
      <w:proofErr w:type="spellEnd"/>
      <w:r w:rsidRPr="00DC70B7">
        <w:rPr>
          <w:szCs w:val="21"/>
        </w:rPr>
        <w:t>,:) - o);</w:t>
      </w:r>
    </w:p>
    <w:p w14:paraId="0FECC87C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 xml:space="preserve">        %</w:t>
      </w:r>
      <w:r w:rsidRPr="00DC70B7">
        <w:rPr>
          <w:rFonts w:hint="eastAsia"/>
          <w:szCs w:val="21"/>
        </w:rPr>
        <w:t>实时划线</w:t>
      </w:r>
    </w:p>
    <w:p w14:paraId="09D3FC71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%         b = b + b*(</w:t>
      </w:r>
      <w:proofErr w:type="spellStart"/>
      <w:r w:rsidRPr="00DC70B7">
        <w:rPr>
          <w:szCs w:val="21"/>
        </w:rPr>
        <w:t>lable_d</w:t>
      </w:r>
      <w:proofErr w:type="spellEnd"/>
      <w:r w:rsidRPr="00DC70B7">
        <w:rPr>
          <w:szCs w:val="21"/>
        </w:rPr>
        <w:t>(</w:t>
      </w:r>
      <w:proofErr w:type="spellStart"/>
      <w:r w:rsidRPr="00DC70B7">
        <w:rPr>
          <w:szCs w:val="21"/>
        </w:rPr>
        <w:t>i</w:t>
      </w:r>
      <w:proofErr w:type="spellEnd"/>
      <w:r w:rsidRPr="00DC70B7">
        <w:rPr>
          <w:szCs w:val="21"/>
        </w:rPr>
        <w:t>) - o);</w:t>
      </w:r>
    </w:p>
    <w:p w14:paraId="248821CA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%         x2 = (w(</w:t>
      </w:r>
      <w:proofErr w:type="gramStart"/>
      <w:r w:rsidRPr="00DC70B7">
        <w:rPr>
          <w:szCs w:val="21"/>
        </w:rPr>
        <w:t>2)*</w:t>
      </w:r>
      <w:proofErr w:type="gramEnd"/>
      <w:r w:rsidRPr="00DC70B7">
        <w:rPr>
          <w:szCs w:val="21"/>
        </w:rPr>
        <w:t>x1-b)/w(3);</w:t>
      </w:r>
    </w:p>
    <w:p w14:paraId="158518B4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%         hold on;</w:t>
      </w:r>
    </w:p>
    <w:p w14:paraId="2E116E75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%         plot(x</w:t>
      </w:r>
      <w:proofErr w:type="gramStart"/>
      <w:r w:rsidRPr="00DC70B7">
        <w:rPr>
          <w:szCs w:val="21"/>
        </w:rPr>
        <w:t>1,x</w:t>
      </w:r>
      <w:proofErr w:type="gramEnd"/>
      <w:r w:rsidRPr="00DC70B7">
        <w:rPr>
          <w:szCs w:val="21"/>
        </w:rPr>
        <w:t>2);</w:t>
      </w:r>
    </w:p>
    <w:p w14:paraId="6DC759C4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%         </w:t>
      </w:r>
      <w:proofErr w:type="gramStart"/>
      <w:r w:rsidRPr="00DC70B7">
        <w:rPr>
          <w:szCs w:val="21"/>
        </w:rPr>
        <w:t>pause(</w:t>
      </w:r>
      <w:proofErr w:type="gramEnd"/>
      <w:r w:rsidRPr="00DC70B7">
        <w:rPr>
          <w:szCs w:val="21"/>
        </w:rPr>
        <w:t>1);</w:t>
      </w:r>
    </w:p>
    <w:p w14:paraId="13CB9730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end</w:t>
      </w:r>
    </w:p>
    <w:p w14:paraId="0473BDF8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 xml:space="preserve">     %</w:t>
      </w:r>
      <w:r w:rsidRPr="00DC70B7">
        <w:rPr>
          <w:rFonts w:hint="eastAsia"/>
          <w:szCs w:val="21"/>
        </w:rPr>
        <w:t>退出判定</w:t>
      </w:r>
    </w:p>
    <w:p w14:paraId="674B890A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if date2 == buff</w:t>
      </w:r>
    </w:p>
    <w:p w14:paraId="57D53C71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    flag = 1;</w:t>
      </w:r>
    </w:p>
    <w:p w14:paraId="2A7CA5E6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end</w:t>
      </w:r>
    </w:p>
    <w:p w14:paraId="0AF54326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</w:t>
      </w:r>
    </w:p>
    <w:p w14:paraId="7E1DAD11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 xml:space="preserve">    count = count + 1;</w:t>
      </w:r>
    </w:p>
    <w:p w14:paraId="53856215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end</w:t>
      </w:r>
    </w:p>
    <w:p w14:paraId="3F1091AD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>%</w:t>
      </w:r>
      <w:r w:rsidRPr="00DC70B7">
        <w:rPr>
          <w:rFonts w:hint="eastAsia"/>
          <w:szCs w:val="21"/>
        </w:rPr>
        <w:t>最后结果</w:t>
      </w:r>
    </w:p>
    <w:p w14:paraId="79B16FB6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x2 = (-w(</w:t>
      </w:r>
      <w:proofErr w:type="gramStart"/>
      <w:r w:rsidRPr="00DC70B7">
        <w:rPr>
          <w:szCs w:val="21"/>
        </w:rPr>
        <w:t>2)*</w:t>
      </w:r>
      <w:proofErr w:type="gramEnd"/>
      <w:r w:rsidRPr="00DC70B7">
        <w:rPr>
          <w:szCs w:val="21"/>
        </w:rPr>
        <w:t>x1+w(1))/w(3);</w:t>
      </w:r>
    </w:p>
    <w:p w14:paraId="27179F77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hold on;</w:t>
      </w:r>
    </w:p>
    <w:p w14:paraId="504D65EE" w14:textId="77777777" w:rsidR="00DC70B7" w:rsidRPr="00DC70B7" w:rsidRDefault="00DC70B7" w:rsidP="00DC70B7">
      <w:pPr>
        <w:rPr>
          <w:szCs w:val="21"/>
        </w:rPr>
      </w:pPr>
      <w:proofErr w:type="gramStart"/>
      <w:r w:rsidRPr="00DC70B7">
        <w:rPr>
          <w:szCs w:val="21"/>
        </w:rPr>
        <w:t>axis(</w:t>
      </w:r>
      <w:proofErr w:type="gramEnd"/>
      <w:r w:rsidRPr="00DC70B7">
        <w:rPr>
          <w:szCs w:val="21"/>
        </w:rPr>
        <w:t>[0 2 -1 2]);</w:t>
      </w:r>
    </w:p>
    <w:p w14:paraId="444C4329" w14:textId="77777777" w:rsidR="00DC70B7" w:rsidRPr="00DC70B7" w:rsidRDefault="00DC70B7" w:rsidP="00DC70B7">
      <w:pPr>
        <w:rPr>
          <w:szCs w:val="21"/>
        </w:rPr>
      </w:pPr>
      <w:r w:rsidRPr="00DC70B7">
        <w:rPr>
          <w:szCs w:val="21"/>
        </w:rPr>
        <w:t>plot(x</w:t>
      </w:r>
      <w:proofErr w:type="gramStart"/>
      <w:r w:rsidRPr="00DC70B7">
        <w:rPr>
          <w:szCs w:val="21"/>
        </w:rPr>
        <w:t>1,x</w:t>
      </w:r>
      <w:proofErr w:type="gramEnd"/>
      <w:r w:rsidRPr="00DC70B7">
        <w:rPr>
          <w:szCs w:val="21"/>
        </w:rPr>
        <w:t>2);</w:t>
      </w:r>
    </w:p>
    <w:p w14:paraId="3CB964B8" w14:textId="77777777" w:rsidR="00DC70B7" w:rsidRPr="00DC70B7" w:rsidRDefault="00DC70B7" w:rsidP="00DC70B7">
      <w:pPr>
        <w:rPr>
          <w:szCs w:val="21"/>
        </w:rPr>
      </w:pPr>
    </w:p>
    <w:p w14:paraId="2F59C51B" w14:textId="77777777" w:rsidR="00DC70B7" w:rsidRPr="00DC70B7" w:rsidRDefault="00DC70B7" w:rsidP="00DC70B7">
      <w:pPr>
        <w:rPr>
          <w:rFonts w:hint="eastAsia"/>
          <w:szCs w:val="21"/>
        </w:rPr>
      </w:pPr>
      <w:r w:rsidRPr="00DC70B7">
        <w:rPr>
          <w:rFonts w:hint="eastAsia"/>
          <w:szCs w:val="21"/>
        </w:rPr>
        <w:t>text = ['</w:t>
      </w:r>
      <w:r w:rsidRPr="00DC70B7">
        <w:rPr>
          <w:rFonts w:hint="eastAsia"/>
          <w:szCs w:val="21"/>
        </w:rPr>
        <w:t>经过</w:t>
      </w:r>
      <w:r w:rsidRPr="00DC70B7">
        <w:rPr>
          <w:rFonts w:hint="eastAsia"/>
          <w:szCs w:val="21"/>
        </w:rPr>
        <w:t>',num2str(count-1),'</w:t>
      </w:r>
      <w:r w:rsidRPr="00DC70B7">
        <w:rPr>
          <w:rFonts w:hint="eastAsia"/>
          <w:szCs w:val="21"/>
        </w:rPr>
        <w:t>次迭代后收敛</w:t>
      </w:r>
      <w:r w:rsidRPr="00DC70B7">
        <w:rPr>
          <w:rFonts w:hint="eastAsia"/>
          <w:szCs w:val="21"/>
        </w:rPr>
        <w:t>'];</w:t>
      </w:r>
    </w:p>
    <w:p w14:paraId="21EB639E" w14:textId="77777777" w:rsidR="00DC70B7" w:rsidRPr="00DC70B7" w:rsidRDefault="00DC70B7" w:rsidP="00DC70B7">
      <w:pPr>
        <w:rPr>
          <w:szCs w:val="21"/>
        </w:rPr>
      </w:pPr>
      <w:proofErr w:type="spellStart"/>
      <w:r w:rsidRPr="00DC70B7">
        <w:rPr>
          <w:szCs w:val="21"/>
        </w:rPr>
        <w:t>disp</w:t>
      </w:r>
      <w:proofErr w:type="spellEnd"/>
      <w:r w:rsidRPr="00DC70B7">
        <w:rPr>
          <w:szCs w:val="21"/>
        </w:rPr>
        <w:t>(text);</w:t>
      </w:r>
    </w:p>
    <w:p w14:paraId="5E5970D3" w14:textId="77777777" w:rsidR="00DC70B7" w:rsidRPr="00DC70B7" w:rsidRDefault="00DC70B7" w:rsidP="00DC70B7">
      <w:pPr>
        <w:rPr>
          <w:rFonts w:hint="eastAsia"/>
          <w:szCs w:val="21"/>
        </w:rPr>
      </w:pPr>
      <w:proofErr w:type="spellStart"/>
      <w:r w:rsidRPr="00DC70B7">
        <w:rPr>
          <w:rFonts w:hint="eastAsia"/>
          <w:szCs w:val="21"/>
        </w:rPr>
        <w:t>fprintf</w:t>
      </w:r>
      <w:proofErr w:type="spellEnd"/>
      <w:r w:rsidRPr="00DC70B7">
        <w:rPr>
          <w:rFonts w:hint="eastAsia"/>
          <w:szCs w:val="21"/>
        </w:rPr>
        <w:t>('</w:t>
      </w:r>
      <w:r w:rsidRPr="00DC70B7">
        <w:rPr>
          <w:rFonts w:hint="eastAsia"/>
          <w:szCs w:val="21"/>
        </w:rPr>
        <w:t>函数为：</w:t>
      </w:r>
      <w:r w:rsidRPr="00DC70B7">
        <w:rPr>
          <w:rFonts w:hint="eastAsia"/>
          <w:szCs w:val="21"/>
        </w:rPr>
        <w:t>y=(%.4f*x-%d)/%.4f\</w:t>
      </w:r>
      <w:proofErr w:type="spellStart"/>
      <w:r w:rsidRPr="00DC70B7">
        <w:rPr>
          <w:rFonts w:hint="eastAsia"/>
          <w:szCs w:val="21"/>
        </w:rPr>
        <w:t>n',w</w:t>
      </w:r>
      <w:proofErr w:type="spellEnd"/>
      <w:r w:rsidRPr="00DC70B7">
        <w:rPr>
          <w:rFonts w:hint="eastAsia"/>
          <w:szCs w:val="21"/>
        </w:rPr>
        <w:t>(2),</w:t>
      </w:r>
      <w:proofErr w:type="spellStart"/>
      <w:r w:rsidRPr="00DC70B7">
        <w:rPr>
          <w:rFonts w:hint="eastAsia"/>
          <w:szCs w:val="21"/>
        </w:rPr>
        <w:t>b,w</w:t>
      </w:r>
      <w:proofErr w:type="spellEnd"/>
      <w:r w:rsidRPr="00DC70B7">
        <w:rPr>
          <w:rFonts w:hint="eastAsia"/>
          <w:szCs w:val="21"/>
        </w:rPr>
        <w:t>(3));</w:t>
      </w:r>
    </w:p>
    <w:p w14:paraId="29DE9A5C" w14:textId="0F91AEF1" w:rsidR="00DC70B7" w:rsidRDefault="00DC70B7" w:rsidP="00DC70B7">
      <w:pPr>
        <w:rPr>
          <w:szCs w:val="21"/>
        </w:rPr>
      </w:pPr>
      <w:proofErr w:type="spellStart"/>
      <w:r w:rsidRPr="00DC70B7">
        <w:rPr>
          <w:rFonts w:hint="eastAsia"/>
          <w:szCs w:val="21"/>
        </w:rPr>
        <w:t>fprintf</w:t>
      </w:r>
      <w:proofErr w:type="spellEnd"/>
      <w:r w:rsidRPr="00DC70B7">
        <w:rPr>
          <w:rFonts w:hint="eastAsia"/>
          <w:szCs w:val="21"/>
        </w:rPr>
        <w:t>('</w:t>
      </w:r>
      <w:r w:rsidRPr="00DC70B7">
        <w:rPr>
          <w:rFonts w:hint="eastAsia"/>
          <w:szCs w:val="21"/>
        </w:rPr>
        <w:t>权重为：</w:t>
      </w:r>
      <w:r w:rsidRPr="00DC70B7">
        <w:rPr>
          <w:rFonts w:hint="eastAsia"/>
          <w:szCs w:val="21"/>
        </w:rPr>
        <w:t>%.4f</w:t>
      </w:r>
      <w:r w:rsidR="00A51A5C">
        <w:rPr>
          <w:szCs w:val="21"/>
        </w:rPr>
        <w:t xml:space="preserve">  </w:t>
      </w:r>
      <w:r w:rsidRPr="00DC70B7">
        <w:rPr>
          <w:rFonts w:hint="eastAsia"/>
          <w:szCs w:val="21"/>
        </w:rPr>
        <w:t>%.4f\</w:t>
      </w:r>
      <w:proofErr w:type="spellStart"/>
      <w:r w:rsidRPr="00DC70B7">
        <w:rPr>
          <w:rFonts w:hint="eastAsia"/>
          <w:szCs w:val="21"/>
        </w:rPr>
        <w:t>n',w</w:t>
      </w:r>
      <w:proofErr w:type="spellEnd"/>
      <w:r w:rsidRPr="00DC70B7">
        <w:rPr>
          <w:rFonts w:hint="eastAsia"/>
          <w:szCs w:val="21"/>
        </w:rPr>
        <w:t>(2),w(3));</w:t>
      </w:r>
    </w:p>
    <w:p w14:paraId="7EF34681" w14:textId="77777777" w:rsidR="00DC70B7" w:rsidRDefault="00DC70B7" w:rsidP="00DC70B7">
      <w:pPr>
        <w:rPr>
          <w:sz w:val="36"/>
          <w:szCs w:val="36"/>
        </w:rPr>
      </w:pPr>
    </w:p>
    <w:p w14:paraId="4272C810" w14:textId="77777777" w:rsidR="00DC70B7" w:rsidRDefault="00DC70B7" w:rsidP="00DC70B7">
      <w:pPr>
        <w:rPr>
          <w:sz w:val="36"/>
          <w:szCs w:val="36"/>
        </w:rPr>
      </w:pPr>
    </w:p>
    <w:p w14:paraId="55355ED0" w14:textId="77777777" w:rsidR="00DC70B7" w:rsidRDefault="00DC70B7" w:rsidP="00DC70B7">
      <w:pPr>
        <w:rPr>
          <w:sz w:val="36"/>
          <w:szCs w:val="36"/>
        </w:rPr>
      </w:pPr>
    </w:p>
    <w:p w14:paraId="737530F5" w14:textId="77777777" w:rsidR="00DC70B7" w:rsidRDefault="00DC70B7" w:rsidP="00DC70B7">
      <w:pPr>
        <w:rPr>
          <w:sz w:val="36"/>
          <w:szCs w:val="36"/>
        </w:rPr>
      </w:pPr>
    </w:p>
    <w:p w14:paraId="556E1448" w14:textId="77777777" w:rsidR="00DC70B7" w:rsidRDefault="00DC70B7" w:rsidP="00DC70B7">
      <w:pPr>
        <w:rPr>
          <w:sz w:val="36"/>
          <w:szCs w:val="36"/>
        </w:rPr>
      </w:pPr>
    </w:p>
    <w:p w14:paraId="38FEF561" w14:textId="77777777" w:rsidR="00DC70B7" w:rsidRDefault="00DC70B7" w:rsidP="00DC70B7">
      <w:pPr>
        <w:rPr>
          <w:sz w:val="36"/>
          <w:szCs w:val="36"/>
        </w:rPr>
      </w:pPr>
    </w:p>
    <w:p w14:paraId="1D706658" w14:textId="281858FD" w:rsidR="00DC70B7" w:rsidRDefault="00DC70B7" w:rsidP="00DC70B7">
      <w:pPr>
        <w:rPr>
          <w:rFonts w:hint="eastAsia"/>
          <w:sz w:val="36"/>
          <w:szCs w:val="36"/>
        </w:rPr>
      </w:pPr>
      <w:r w:rsidRPr="00DC70B7">
        <w:rPr>
          <w:rFonts w:hint="eastAsia"/>
          <w:sz w:val="36"/>
          <w:szCs w:val="36"/>
        </w:rPr>
        <w:lastRenderedPageBreak/>
        <w:t>5</w:t>
      </w:r>
      <w:r w:rsidRPr="00DC70B7">
        <w:rPr>
          <w:sz w:val="36"/>
          <w:szCs w:val="36"/>
        </w:rPr>
        <w:t>.</w:t>
      </w:r>
      <w:r w:rsidRPr="00DC70B7">
        <w:rPr>
          <w:rFonts w:hint="eastAsia"/>
          <w:sz w:val="36"/>
          <w:szCs w:val="36"/>
        </w:rPr>
        <w:t>程序运行结果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51A5C" w14:paraId="62EC100B" w14:textId="77777777" w:rsidTr="00DC70B7">
        <w:tc>
          <w:tcPr>
            <w:tcW w:w="4148" w:type="dxa"/>
          </w:tcPr>
          <w:p w14:paraId="732D3561" w14:textId="5AFCF8AA" w:rsidR="00DC70B7" w:rsidRDefault="00DC70B7" w:rsidP="00DC70B7">
            <w:pPr>
              <w:rPr>
                <w:rFonts w:hint="eastAsia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5DC8320" wp14:editId="3032D91D">
                  <wp:extent cx="2376634" cy="2125980"/>
                  <wp:effectExtent l="0" t="0" r="508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54" cy="21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865C2BA" w14:textId="74E64BE2" w:rsidR="00DC70B7" w:rsidRDefault="000F6BA6" w:rsidP="00DC70B7">
            <w:pPr>
              <w:rPr>
                <w:rFonts w:hint="eastAsia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1FA18CF" wp14:editId="2F70B24A">
                  <wp:extent cx="2385060" cy="2133518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85" cy="216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A5C" w14:paraId="03CB64F3" w14:textId="77777777" w:rsidTr="00DC70B7">
        <w:tc>
          <w:tcPr>
            <w:tcW w:w="4148" w:type="dxa"/>
          </w:tcPr>
          <w:p w14:paraId="153051DC" w14:textId="2C8A334C" w:rsidR="00DC70B7" w:rsidRDefault="00A51A5C" w:rsidP="00DC70B7">
            <w:pPr>
              <w:rPr>
                <w:rFonts w:hint="eastAsia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CDEBDEE" wp14:editId="0F52CF9A">
                  <wp:extent cx="2392680" cy="437124"/>
                  <wp:effectExtent l="0" t="0" r="762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429" cy="46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9C132EB" w14:textId="117496D4" w:rsidR="00DC70B7" w:rsidRDefault="00DC70B7" w:rsidP="00DC70B7">
            <w:pPr>
              <w:rPr>
                <w:rFonts w:hint="eastAsia"/>
                <w:sz w:val="36"/>
                <w:szCs w:val="36"/>
              </w:rPr>
            </w:pPr>
          </w:p>
        </w:tc>
      </w:tr>
      <w:tr w:rsidR="00A51A5C" w14:paraId="03C2966E" w14:textId="77777777" w:rsidTr="00DC70B7">
        <w:tc>
          <w:tcPr>
            <w:tcW w:w="4148" w:type="dxa"/>
          </w:tcPr>
          <w:p w14:paraId="23E89D5E" w14:textId="43797BC4" w:rsidR="00DC70B7" w:rsidRPr="00DC70B7" w:rsidRDefault="00DC70B7" w:rsidP="00DC70B7">
            <w:pPr>
              <w:jc w:val="center"/>
              <w:rPr>
                <w:rFonts w:hint="eastAsia"/>
                <w:sz w:val="24"/>
              </w:rPr>
            </w:pPr>
            <w:r w:rsidRPr="00DC70B7">
              <w:rPr>
                <w:rFonts w:hint="eastAsia"/>
                <w:sz w:val="24"/>
              </w:rPr>
              <w:t>图</w:t>
            </w:r>
            <w:r w:rsidRPr="00DC70B7">
              <w:rPr>
                <w:rFonts w:hint="eastAsia"/>
                <w:sz w:val="24"/>
              </w:rPr>
              <w:t>1</w:t>
            </w:r>
            <w:r w:rsidRPr="00DC70B7">
              <w:rPr>
                <w:sz w:val="24"/>
              </w:rPr>
              <w:t>.4</w:t>
            </w:r>
            <w:r w:rsidRPr="00DC70B7">
              <w:rPr>
                <w:rFonts w:hint="eastAsia"/>
                <w:sz w:val="24"/>
              </w:rPr>
              <w:t>线性可分结果图</w:t>
            </w:r>
          </w:p>
        </w:tc>
        <w:tc>
          <w:tcPr>
            <w:tcW w:w="4148" w:type="dxa"/>
          </w:tcPr>
          <w:p w14:paraId="2DE9F757" w14:textId="32AD7A32" w:rsidR="00DC70B7" w:rsidRPr="00DC70B7" w:rsidRDefault="00DC70B7" w:rsidP="00DC70B7">
            <w:pPr>
              <w:jc w:val="center"/>
              <w:rPr>
                <w:rFonts w:hint="eastAsia"/>
                <w:sz w:val="24"/>
              </w:rPr>
            </w:pPr>
            <w:r w:rsidRPr="00DC70B7">
              <w:rPr>
                <w:rFonts w:hint="eastAsia"/>
                <w:sz w:val="24"/>
              </w:rPr>
              <w:t>图</w:t>
            </w:r>
            <w:r w:rsidRPr="00DC70B7">
              <w:rPr>
                <w:rFonts w:hint="eastAsia"/>
                <w:sz w:val="24"/>
              </w:rPr>
              <w:t>1</w:t>
            </w:r>
            <w:r w:rsidRPr="00DC70B7">
              <w:rPr>
                <w:sz w:val="24"/>
              </w:rPr>
              <w:t>.5</w:t>
            </w:r>
            <w:r w:rsidRPr="00DC70B7">
              <w:rPr>
                <w:rFonts w:hint="eastAsia"/>
                <w:sz w:val="24"/>
              </w:rPr>
              <w:t>线性可分</w:t>
            </w:r>
            <w:r w:rsidR="00372CD2">
              <w:rPr>
                <w:rFonts w:hint="eastAsia"/>
                <w:sz w:val="24"/>
              </w:rPr>
              <w:t>性不满足</w:t>
            </w:r>
            <w:r w:rsidRPr="00DC70B7">
              <w:rPr>
                <w:rFonts w:hint="eastAsia"/>
                <w:sz w:val="24"/>
              </w:rPr>
              <w:t>结果图</w:t>
            </w:r>
          </w:p>
        </w:tc>
      </w:tr>
    </w:tbl>
    <w:p w14:paraId="31BBEE3C" w14:textId="1C08BA7F" w:rsidR="00DC70B7" w:rsidRDefault="00587EDF" w:rsidP="00DC70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结果分析和解释</w:t>
      </w:r>
    </w:p>
    <w:p w14:paraId="15E76D29" w14:textId="2CCA117F" w:rsidR="000F6BA6" w:rsidRDefault="00587EDF" w:rsidP="000F6BA6">
      <w:pPr>
        <w:rPr>
          <w:sz w:val="24"/>
        </w:rPr>
      </w:pPr>
      <w:r>
        <w:rPr>
          <w:sz w:val="36"/>
          <w:szCs w:val="36"/>
        </w:rPr>
        <w:tab/>
      </w:r>
      <w:r w:rsidR="000F6BA6" w:rsidRPr="00A51A5C">
        <w:rPr>
          <w:rFonts w:hint="eastAsia"/>
          <w:sz w:val="24"/>
        </w:rPr>
        <w:t>在线性可分情况下，由图</w:t>
      </w:r>
      <w:r w:rsidR="000F6BA6" w:rsidRPr="00A51A5C">
        <w:rPr>
          <w:rFonts w:hint="eastAsia"/>
          <w:sz w:val="24"/>
        </w:rPr>
        <w:t>1</w:t>
      </w:r>
      <w:r w:rsidR="000F6BA6" w:rsidRPr="00A51A5C">
        <w:rPr>
          <w:sz w:val="24"/>
        </w:rPr>
        <w:t>.4</w:t>
      </w:r>
      <w:r w:rsidR="000F6BA6" w:rsidRPr="00A51A5C">
        <w:rPr>
          <w:rFonts w:hint="eastAsia"/>
          <w:sz w:val="24"/>
        </w:rPr>
        <w:t>可得程序在第</w:t>
      </w:r>
      <w:r w:rsidR="000F6BA6" w:rsidRPr="00A51A5C">
        <w:rPr>
          <w:rFonts w:hint="eastAsia"/>
          <w:sz w:val="24"/>
        </w:rPr>
        <w:t>5</w:t>
      </w:r>
      <w:r w:rsidR="000F6BA6" w:rsidRPr="00A51A5C">
        <w:rPr>
          <w:rFonts w:hint="eastAsia"/>
          <w:sz w:val="24"/>
        </w:rPr>
        <w:t>次迭代后达到期望输出和实际输出相等，达到分类的效果。函数为</w:t>
      </w:r>
      <m:oMath>
        <m:r>
          <w:rPr>
            <w:rFonts w:ascii="Cambria Math" w:hAnsi="Cambria Math" w:hint="eastAsia"/>
            <w:sz w:val="24"/>
          </w:rPr>
          <m:t>y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-0.</m:t>
            </m:r>
            <m:r>
              <w:rPr>
                <w:rFonts w:ascii="Cambria Math" w:hAnsi="Cambria Math"/>
                <w:sz w:val="24"/>
              </w:rPr>
              <m:t>022</m:t>
            </m:r>
            <m:r>
              <w:rPr>
                <w:rFonts w:ascii="Cambria Math" w:hAnsi="Cambria Math" w:hint="eastAsia"/>
                <w:sz w:val="24"/>
              </w:rPr>
              <m:t>x</m:t>
            </m:r>
            <m:r>
              <w:rPr>
                <w:rFonts w:ascii="Cambria Math" w:hAnsi="Cambria Math"/>
                <w:sz w:val="24"/>
              </w:rPr>
              <m:t>-0.006</m:t>
            </m:r>
          </m:num>
          <m:den>
            <m:r>
              <w:rPr>
                <w:rFonts w:ascii="Cambria Math" w:hAnsi="Cambria Math"/>
                <w:sz w:val="24"/>
              </w:rPr>
              <m:t>0.044</m:t>
            </m:r>
          </m:den>
        </m:f>
      </m:oMath>
      <w:r w:rsidR="00A51A5C">
        <w:rPr>
          <w:rFonts w:hint="eastAsia"/>
          <w:sz w:val="24"/>
        </w:rPr>
        <w:t>，权重为</w:t>
      </w:r>
      <w:r w:rsidR="00A51A5C">
        <w:rPr>
          <w:rFonts w:hint="eastAsia"/>
          <w:sz w:val="24"/>
        </w:rPr>
        <w:t>-</w:t>
      </w:r>
      <w:r w:rsidR="00A51A5C">
        <w:rPr>
          <w:sz w:val="24"/>
        </w:rPr>
        <w:t>0.022</w:t>
      </w:r>
      <w:r w:rsidR="00A51A5C">
        <w:rPr>
          <w:rFonts w:hint="eastAsia"/>
          <w:sz w:val="24"/>
        </w:rPr>
        <w:t>，</w:t>
      </w:r>
      <w:r w:rsidR="00A51A5C">
        <w:rPr>
          <w:rFonts w:hint="eastAsia"/>
          <w:sz w:val="24"/>
        </w:rPr>
        <w:t>0</w:t>
      </w:r>
      <w:r w:rsidR="00A51A5C">
        <w:rPr>
          <w:sz w:val="24"/>
        </w:rPr>
        <w:t>.044.</w:t>
      </w:r>
      <w:r w:rsidR="00A51A5C">
        <w:rPr>
          <w:rFonts w:hint="eastAsia"/>
          <w:sz w:val="24"/>
        </w:rPr>
        <w:t>由此可得实验成功，感知器模型设计成功。</w:t>
      </w:r>
    </w:p>
    <w:p w14:paraId="5F0E048F" w14:textId="2C93404E" w:rsidR="00A51A5C" w:rsidRDefault="00A51A5C" w:rsidP="000F6BA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在线性可分性不满足的时候，实际输出和期望输出无法达到相等的输出，程序在更迭权重中，无法跳出，即无法收敛</w:t>
      </w:r>
      <w:r w:rsidR="00372CD2">
        <w:rPr>
          <w:rFonts w:hint="eastAsia"/>
          <w:sz w:val="24"/>
        </w:rPr>
        <w:t>，感知器崩溃</w:t>
      </w:r>
      <w:r>
        <w:rPr>
          <w:rFonts w:hint="eastAsia"/>
          <w:sz w:val="24"/>
        </w:rPr>
        <w:t>。中途强制停止，可得如图所示的输出。</w:t>
      </w:r>
    </w:p>
    <w:p w14:paraId="4A96D314" w14:textId="6688E190" w:rsidR="00A51A5C" w:rsidRPr="00A51A5C" w:rsidRDefault="00A51A5C" w:rsidP="000F6BA6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在进行线性可分性满足条件满足时，在修改不同的学习率，参数阈值等，得到的</w:t>
      </w:r>
      <w:proofErr w:type="gramStart"/>
      <w:r>
        <w:rPr>
          <w:rFonts w:hint="eastAsia"/>
          <w:sz w:val="24"/>
        </w:rPr>
        <w:t>分类线</w:t>
      </w:r>
      <w:proofErr w:type="gramEnd"/>
      <w:r>
        <w:rPr>
          <w:rFonts w:hint="eastAsia"/>
          <w:sz w:val="24"/>
        </w:rPr>
        <w:t>也时不同的，但是相同的是，都可以达到分类的最终目的。</w:t>
      </w:r>
    </w:p>
    <w:p w14:paraId="395ADB58" w14:textId="11E93760" w:rsidR="00587EDF" w:rsidRDefault="00372CD2" w:rsidP="00DC70B7">
      <w:pPr>
        <w:rPr>
          <w:sz w:val="36"/>
          <w:szCs w:val="36"/>
        </w:rPr>
      </w:pPr>
      <w:r w:rsidRPr="00372CD2">
        <w:rPr>
          <w:rFonts w:hint="eastAsia"/>
          <w:sz w:val="36"/>
          <w:szCs w:val="36"/>
        </w:rPr>
        <w:t>7</w:t>
      </w:r>
      <w:r w:rsidRPr="00372CD2">
        <w:rPr>
          <w:sz w:val="36"/>
          <w:szCs w:val="36"/>
        </w:rPr>
        <w:t>.</w:t>
      </w:r>
      <w:r w:rsidRPr="00372CD2">
        <w:rPr>
          <w:rFonts w:hint="eastAsia"/>
          <w:sz w:val="36"/>
          <w:szCs w:val="36"/>
        </w:rPr>
        <w:t>实验结论</w:t>
      </w:r>
    </w:p>
    <w:p w14:paraId="3AFE2848" w14:textId="320E7CB1" w:rsidR="00372CD2" w:rsidRDefault="00372CD2" w:rsidP="00372CD2">
      <w:pPr>
        <w:rPr>
          <w:sz w:val="24"/>
        </w:rPr>
      </w:pPr>
      <w:r>
        <w:rPr>
          <w:sz w:val="24"/>
        </w:rPr>
        <w:tab/>
      </w:r>
      <w:r w:rsidRPr="00372CD2">
        <w:rPr>
          <w:rFonts w:hint="eastAsia"/>
          <w:sz w:val="24"/>
        </w:rPr>
        <w:t xml:space="preserve">Rosenblatt </w:t>
      </w:r>
      <w:r w:rsidRPr="00372CD2">
        <w:rPr>
          <w:rFonts w:hint="eastAsia"/>
          <w:sz w:val="24"/>
        </w:rPr>
        <w:t>感知器算法对线性可分模式</w:t>
      </w:r>
      <w:r>
        <w:rPr>
          <w:rFonts w:hint="eastAsia"/>
          <w:sz w:val="24"/>
        </w:rPr>
        <w:t>有着</w:t>
      </w:r>
      <w:r w:rsidRPr="00372CD2">
        <w:rPr>
          <w:rFonts w:hint="eastAsia"/>
          <w:sz w:val="24"/>
        </w:rPr>
        <w:t>正确分类的能力，</w:t>
      </w:r>
      <w:r>
        <w:rPr>
          <w:rFonts w:hint="eastAsia"/>
          <w:sz w:val="24"/>
        </w:rPr>
        <w:t>但</w:t>
      </w:r>
      <w:r w:rsidRPr="00372CD2">
        <w:rPr>
          <w:rFonts w:hint="eastAsia"/>
          <w:sz w:val="24"/>
        </w:rPr>
        <w:t>当线性可分性不满足时</w:t>
      </w:r>
      <w:r w:rsidRPr="00372CD2">
        <w:rPr>
          <w:rFonts w:hint="eastAsia"/>
          <w:sz w:val="24"/>
        </w:rPr>
        <w:t xml:space="preserve">Rosenblatt </w:t>
      </w:r>
      <w:r w:rsidRPr="00372CD2">
        <w:rPr>
          <w:rFonts w:hint="eastAsia"/>
          <w:sz w:val="24"/>
        </w:rPr>
        <w:t>感知器会崩溃</w:t>
      </w:r>
      <w:r>
        <w:rPr>
          <w:rFonts w:hint="eastAsia"/>
          <w:sz w:val="24"/>
        </w:rPr>
        <w:t>。</w:t>
      </w:r>
    </w:p>
    <w:p w14:paraId="70D25463" w14:textId="4A13244B" w:rsidR="00372CD2" w:rsidRPr="00372CD2" w:rsidRDefault="00372CD2" w:rsidP="00372CD2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>Rosen</w:t>
      </w:r>
      <w:r>
        <w:rPr>
          <w:sz w:val="24"/>
        </w:rPr>
        <w:t>blatt</w:t>
      </w:r>
      <w:r>
        <w:rPr>
          <w:rFonts w:hint="eastAsia"/>
          <w:sz w:val="24"/>
        </w:rPr>
        <w:t>可以应用于线性可分模式，且正确率良好。不能够处理线性不满足的情况。</w:t>
      </w:r>
    </w:p>
    <w:sectPr w:rsidR="00372CD2" w:rsidRPr="00372CD2" w:rsidSect="00D543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440" w:right="1800" w:bottom="1090" w:left="1800" w:header="851" w:footer="992" w:gutter="0"/>
      <w:pgBorders w:display="not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57E6B" w14:textId="77777777" w:rsidR="00165F0F" w:rsidRDefault="00165F0F">
      <w:r>
        <w:separator/>
      </w:r>
    </w:p>
  </w:endnote>
  <w:endnote w:type="continuationSeparator" w:id="0">
    <w:p w14:paraId="7EE6F11D" w14:textId="77777777" w:rsidR="00165F0F" w:rsidRDefault="0016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46A92" w14:textId="77777777" w:rsidR="009C7ED3" w:rsidRDefault="009C7ED3" w:rsidP="009C7ED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0194AAA" w14:textId="77777777" w:rsidR="009C7ED3" w:rsidRDefault="009C7ED3" w:rsidP="009C7ED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57249" w14:textId="77777777" w:rsidR="009C7ED3" w:rsidRDefault="009C7ED3" w:rsidP="009C7ED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1EC3">
      <w:rPr>
        <w:rStyle w:val="a6"/>
        <w:noProof/>
      </w:rPr>
      <w:t>7</w:t>
    </w:r>
    <w:r>
      <w:rPr>
        <w:rStyle w:val="a6"/>
      </w:rPr>
      <w:fldChar w:fldCharType="end"/>
    </w:r>
  </w:p>
  <w:p w14:paraId="54CE4332" w14:textId="77777777" w:rsidR="009C7ED3" w:rsidRDefault="009C7ED3" w:rsidP="009C7ED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4A4DE" w14:textId="77777777" w:rsidR="00DD5E0A" w:rsidRDefault="00DD5E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3BF4E" w14:textId="77777777" w:rsidR="00165F0F" w:rsidRDefault="00165F0F">
      <w:r>
        <w:separator/>
      </w:r>
    </w:p>
  </w:footnote>
  <w:footnote w:type="continuationSeparator" w:id="0">
    <w:p w14:paraId="21AAFAD0" w14:textId="77777777" w:rsidR="00165F0F" w:rsidRDefault="00165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5AE8" w14:textId="77777777" w:rsidR="00DD5E0A" w:rsidRDefault="00DD5E0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AFAFB" w14:textId="77777777" w:rsidR="002B1C40" w:rsidRDefault="002B1C40" w:rsidP="002B1C40">
    <w:pPr>
      <w:jc w:val="center"/>
      <w:rPr>
        <w:b/>
        <w:sz w:val="32"/>
        <w:szCs w:val="32"/>
      </w:rPr>
    </w:pPr>
    <w:r>
      <w:rPr>
        <w:rFonts w:hint="eastAsia"/>
        <w:b/>
        <w:sz w:val="32"/>
        <w:szCs w:val="32"/>
      </w:rPr>
      <w:t>沈阳工业大学实验报告</w:t>
    </w:r>
  </w:p>
  <w:p w14:paraId="1F1B3B3D" w14:textId="77777777" w:rsidR="002B1C40" w:rsidRDefault="002B1C40" w:rsidP="002B1C40">
    <w:pPr>
      <w:jc w:val="center"/>
      <w:rPr>
        <w:sz w:val="28"/>
        <w:szCs w:val="28"/>
      </w:rPr>
    </w:pPr>
    <w:r>
      <w:rPr>
        <w:rFonts w:hint="eastAsia"/>
        <w:sz w:val="28"/>
        <w:szCs w:val="28"/>
      </w:rPr>
      <w:t>（适用计算机程序设计类）</w:t>
    </w:r>
  </w:p>
  <w:p w14:paraId="72BC54A5" w14:textId="77777777" w:rsidR="002B1C40" w:rsidRDefault="002B1C40" w:rsidP="002B1C40">
    <w:pPr>
      <w:rPr>
        <w:u w:val="single"/>
      </w:rPr>
    </w:pPr>
    <w:r>
      <w:rPr>
        <w:rFonts w:hint="eastAsia"/>
      </w:rPr>
      <w:t>专业班级：</w:t>
    </w:r>
    <w:r>
      <w:rPr>
        <w:rFonts w:hint="eastAsia"/>
        <w:u w:val="single"/>
      </w:rPr>
      <w:t xml:space="preserve">  </w:t>
    </w:r>
    <w:r>
      <w:rPr>
        <w:rFonts w:hint="eastAsia"/>
        <w:u w:val="single"/>
      </w:rPr>
      <w:t>智能</w:t>
    </w:r>
    <w:r>
      <w:rPr>
        <w:rFonts w:hint="eastAsia"/>
        <w:u w:val="single"/>
      </w:rPr>
      <w:t>1</w:t>
    </w:r>
    <w:r>
      <w:rPr>
        <w:u w:val="single"/>
      </w:rPr>
      <w:t>801</w:t>
    </w:r>
    <w:r>
      <w:rPr>
        <w:rFonts w:hint="eastAsia"/>
        <w:u w:val="single"/>
      </w:rPr>
      <w:t xml:space="preserve">       </w:t>
    </w:r>
    <w:r>
      <w:rPr>
        <w:rFonts w:hint="eastAsia"/>
      </w:rPr>
      <w:t xml:space="preserve">    </w:t>
    </w:r>
    <w:r>
      <w:rPr>
        <w:rFonts w:hint="eastAsia"/>
      </w:rPr>
      <w:t>学号：</w:t>
    </w:r>
    <w:r>
      <w:rPr>
        <w:rFonts w:hint="eastAsia"/>
        <w:u w:val="single"/>
      </w:rPr>
      <w:t xml:space="preserve"> </w:t>
    </w:r>
    <w:r>
      <w:rPr>
        <w:u w:val="single"/>
      </w:rPr>
      <w:t>18040710</w:t>
    </w:r>
    <w:r w:rsidR="00DD5E0A">
      <w:rPr>
        <w:rFonts w:hint="eastAsia"/>
        <w:u w:val="single"/>
      </w:rPr>
      <w:t>9</w:t>
    </w:r>
    <w:r>
      <w:rPr>
        <w:rFonts w:hint="eastAsia"/>
        <w:u w:val="single"/>
      </w:rPr>
      <w:t xml:space="preserve">     </w:t>
    </w:r>
    <w:r>
      <w:rPr>
        <w:rFonts w:hint="eastAsia"/>
      </w:rPr>
      <w:t xml:space="preserve">        </w:t>
    </w:r>
    <w:r>
      <w:rPr>
        <w:rFonts w:hint="eastAsia"/>
      </w:rPr>
      <w:t>姓名：</w:t>
    </w:r>
    <w:r>
      <w:rPr>
        <w:rFonts w:hint="eastAsia"/>
        <w:u w:val="single"/>
      </w:rPr>
      <w:t xml:space="preserve">  </w:t>
    </w:r>
    <w:r w:rsidR="00DD5E0A">
      <w:rPr>
        <w:rFonts w:hint="eastAsia"/>
        <w:u w:val="single"/>
      </w:rPr>
      <w:t>陈智深</w:t>
    </w:r>
    <w:r>
      <w:rPr>
        <w:rFonts w:hint="eastAsia"/>
        <w:u w:val="single"/>
      </w:rPr>
      <w:t xml:space="preserve">      </w:t>
    </w:r>
  </w:p>
  <w:p w14:paraId="3E0834B4" w14:textId="77777777" w:rsidR="002B1C40" w:rsidRPr="002B1C40" w:rsidRDefault="002B1C4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7B75" w14:textId="77777777" w:rsidR="00DD5E0A" w:rsidRDefault="00DD5E0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296B"/>
    <w:multiLevelType w:val="hybridMultilevel"/>
    <w:tmpl w:val="589CB3AE"/>
    <w:lvl w:ilvl="0" w:tplc="F45ABA7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84A3657"/>
    <w:multiLevelType w:val="hybridMultilevel"/>
    <w:tmpl w:val="50F88906"/>
    <w:lvl w:ilvl="0" w:tplc="7832A6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A460A"/>
    <w:multiLevelType w:val="hybridMultilevel"/>
    <w:tmpl w:val="7A8840A8"/>
    <w:lvl w:ilvl="0" w:tplc="F45ABA7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04A4CD0"/>
    <w:multiLevelType w:val="hybridMultilevel"/>
    <w:tmpl w:val="2D14E458"/>
    <w:lvl w:ilvl="0" w:tplc="4BECF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23919"/>
    <w:multiLevelType w:val="hybridMultilevel"/>
    <w:tmpl w:val="2CD4227C"/>
    <w:lvl w:ilvl="0" w:tplc="8CCE64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A943FC6"/>
    <w:multiLevelType w:val="multilevel"/>
    <w:tmpl w:val="7A943FC6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7BA362DD"/>
    <w:multiLevelType w:val="hybridMultilevel"/>
    <w:tmpl w:val="E1701EB6"/>
    <w:lvl w:ilvl="0" w:tplc="A7A635A4">
      <w:start w:val="1"/>
      <w:numFmt w:val="japaneseCounting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9F843870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E0"/>
    <w:rsid w:val="000521A1"/>
    <w:rsid w:val="00057AA7"/>
    <w:rsid w:val="000F6AB9"/>
    <w:rsid w:val="000F6B46"/>
    <w:rsid w:val="000F6BA6"/>
    <w:rsid w:val="0011361B"/>
    <w:rsid w:val="00122037"/>
    <w:rsid w:val="00165F0F"/>
    <w:rsid w:val="00171EC3"/>
    <w:rsid w:val="00171FAA"/>
    <w:rsid w:val="00194224"/>
    <w:rsid w:val="00255B91"/>
    <w:rsid w:val="00271239"/>
    <w:rsid w:val="002B1C40"/>
    <w:rsid w:val="002E7288"/>
    <w:rsid w:val="00300C63"/>
    <w:rsid w:val="00367DEA"/>
    <w:rsid w:val="00372CD2"/>
    <w:rsid w:val="003B65C1"/>
    <w:rsid w:val="00514E42"/>
    <w:rsid w:val="00553F5E"/>
    <w:rsid w:val="00587EDF"/>
    <w:rsid w:val="005D62F7"/>
    <w:rsid w:val="00622612"/>
    <w:rsid w:val="00640E2D"/>
    <w:rsid w:val="00675937"/>
    <w:rsid w:val="006837B0"/>
    <w:rsid w:val="00690FB5"/>
    <w:rsid w:val="006A5357"/>
    <w:rsid w:val="006B7F85"/>
    <w:rsid w:val="00713929"/>
    <w:rsid w:val="00725EA3"/>
    <w:rsid w:val="00757D1C"/>
    <w:rsid w:val="00764189"/>
    <w:rsid w:val="007C3027"/>
    <w:rsid w:val="007F3D2B"/>
    <w:rsid w:val="00820913"/>
    <w:rsid w:val="00857DC2"/>
    <w:rsid w:val="008A61E6"/>
    <w:rsid w:val="008B024D"/>
    <w:rsid w:val="008C3E5F"/>
    <w:rsid w:val="0091172A"/>
    <w:rsid w:val="009C7ED3"/>
    <w:rsid w:val="00A416E0"/>
    <w:rsid w:val="00A51A5C"/>
    <w:rsid w:val="00A64757"/>
    <w:rsid w:val="00B07445"/>
    <w:rsid w:val="00B57882"/>
    <w:rsid w:val="00B66836"/>
    <w:rsid w:val="00B71E9A"/>
    <w:rsid w:val="00BE075A"/>
    <w:rsid w:val="00C33AEC"/>
    <w:rsid w:val="00C54E2A"/>
    <w:rsid w:val="00C56738"/>
    <w:rsid w:val="00D360E5"/>
    <w:rsid w:val="00D54354"/>
    <w:rsid w:val="00D8181A"/>
    <w:rsid w:val="00DC70B7"/>
    <w:rsid w:val="00DD5E0A"/>
    <w:rsid w:val="00DD700F"/>
    <w:rsid w:val="00E427E0"/>
    <w:rsid w:val="00E47542"/>
    <w:rsid w:val="00EB6F09"/>
    <w:rsid w:val="00EC31AF"/>
    <w:rsid w:val="00ED6843"/>
    <w:rsid w:val="00F24CD3"/>
    <w:rsid w:val="00F34EFE"/>
    <w:rsid w:val="00F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D0E40"/>
  <w15:chartTrackingRefBased/>
  <w15:docId w15:val="{B162420A-AC4A-4CDA-B948-AED472F0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788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C3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427E0"/>
    <w:rPr>
      <w:sz w:val="18"/>
      <w:szCs w:val="18"/>
    </w:rPr>
  </w:style>
  <w:style w:type="paragraph" w:styleId="a4">
    <w:name w:val="Normal (Web)"/>
    <w:basedOn w:val="a"/>
    <w:rsid w:val="00E4754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footer"/>
    <w:basedOn w:val="a"/>
    <w:rsid w:val="009C7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7ED3"/>
  </w:style>
  <w:style w:type="paragraph" w:styleId="a7">
    <w:name w:val="header"/>
    <w:basedOn w:val="a"/>
    <w:rsid w:val="009C7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300C6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B7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C31AF"/>
    <w:rPr>
      <w:color w:val="808080"/>
    </w:rPr>
  </w:style>
  <w:style w:type="character" w:customStyle="1" w:styleId="10">
    <w:name w:val="标题 1 字符"/>
    <w:basedOn w:val="a0"/>
    <w:link w:val="1"/>
    <w:rsid w:val="007C3027"/>
    <w:rPr>
      <w:b/>
      <w:bCs/>
      <w:kern w:val="44"/>
      <w:sz w:val="44"/>
      <w:szCs w:val="44"/>
    </w:rPr>
  </w:style>
  <w:style w:type="paragraph" w:styleId="ab">
    <w:name w:val="No Spacing"/>
    <w:uiPriority w:val="1"/>
    <w:qFormat/>
    <w:rsid w:val="007C3027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DEC1-6E0A-4151-86D7-D144E32B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2.dotx</Template>
  <TotalTime>751</TotalTime>
  <Pages>6</Pages>
  <Words>350</Words>
  <Characters>1995</Characters>
  <Application>Microsoft Office Word</Application>
  <DocSecurity>0</DocSecurity>
  <Lines>16</Lines>
  <Paragraphs>4</Paragraphs>
  <ScaleCrop>false</ScaleCrop>
  <Company>沈阳工业大学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subject/>
  <dc:creator>dell</dc:creator>
  <cp:keywords/>
  <dc:description/>
  <cp:lastModifiedBy>陈 智深</cp:lastModifiedBy>
  <cp:revision>11</cp:revision>
  <cp:lastPrinted>2007-03-23T03:38:00Z</cp:lastPrinted>
  <dcterms:created xsi:type="dcterms:W3CDTF">2020-06-26T13:19:00Z</dcterms:created>
  <dcterms:modified xsi:type="dcterms:W3CDTF">2020-09-22T10:45:00Z</dcterms:modified>
</cp:coreProperties>
</file>