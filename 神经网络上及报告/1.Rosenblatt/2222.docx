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66A0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29D4EC75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6880004B" w14:textId="77777777" w:rsidR="00171FAA" w:rsidRDefault="00C54E2A" w:rsidP="00171FAA">
      <w:pPr>
        <w:jc w:val="center"/>
        <w:rPr>
          <w:rFonts w:ascii="隶书" w:eastAsia="隶书" w:hAnsi="华文宋体"/>
          <w:b/>
          <w:sz w:val="28"/>
          <w:szCs w:val="28"/>
        </w:rPr>
      </w:pPr>
      <w:r w:rsidRPr="00171EC3"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0" distR="0" wp14:anchorId="68B0C90D" wp14:editId="611DEE1C">
            <wp:extent cx="2727960" cy="548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3B81" w14:textId="77777777" w:rsidR="00171FAA" w:rsidRPr="00CA3A18" w:rsidRDefault="00171FAA" w:rsidP="00171FAA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82F79D0" w14:textId="77777777" w:rsidR="00171FAA" w:rsidRPr="00CA3A18" w:rsidRDefault="00171FAA" w:rsidP="00171FAA">
      <w:pPr>
        <w:jc w:val="center"/>
        <w:rPr>
          <w:rFonts w:ascii="Wingdings 2" w:eastAsia="楷体_GB2312" w:hAnsi="Wingdings 2" w:hint="eastAsia"/>
          <w:sz w:val="100"/>
          <w:szCs w:val="100"/>
        </w:rPr>
      </w:pPr>
      <w:r w:rsidRPr="00CA3A18"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7060F202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52312193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41E1DF24" w14:textId="7B312F8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 xml:space="preserve">   </w:t>
      </w:r>
      <w:r w:rsid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神经网络与深度学习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  </w:t>
      </w:r>
    </w:p>
    <w:p w14:paraId="113A40A6" w14:textId="73FEAD95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 w:rsidR="006B7F85" w:rsidRP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Rosenblatt 感知器模型的实际应用</w:t>
      </w:r>
    </w:p>
    <w:p w14:paraId="02CEC83F" w14:textId="18E55A1E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>智能</w:t>
      </w:r>
      <w:r w:rsid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科学与技术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>1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801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</w:t>
      </w:r>
    </w:p>
    <w:p w14:paraId="51E4C53E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DD5E0A">
        <w:rPr>
          <w:rFonts w:ascii="华文宋体" w:eastAsia="华文宋体" w:hAnsi="华文宋体" w:hint="eastAsia"/>
          <w:b/>
          <w:sz w:val="36"/>
          <w:szCs w:val="36"/>
          <w:u w:val="single"/>
        </w:rPr>
        <w:t>陈智深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学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号：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18040710</w:t>
      </w:r>
      <w:r w:rsidR="00DD5E0A">
        <w:rPr>
          <w:rFonts w:ascii="华文宋体" w:eastAsia="华文宋体" w:hAnsi="华文宋体" w:hint="eastAsia"/>
          <w:b/>
          <w:sz w:val="36"/>
          <w:szCs w:val="36"/>
          <w:u w:val="single"/>
        </w:rPr>
        <w:t>9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</w:t>
      </w:r>
    </w:p>
    <w:p w14:paraId="506FC9BF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6B9B7648" w14:textId="69DC3583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2020.</w:t>
      </w:r>
      <w:r w:rsidR="006B7F85">
        <w:rPr>
          <w:rFonts w:ascii="华文宋体" w:eastAsia="华文宋体" w:hAnsi="华文宋体"/>
          <w:b/>
          <w:sz w:val="36"/>
          <w:szCs w:val="36"/>
          <w:u w:val="single"/>
        </w:rPr>
        <w:t>9</w:t>
      </w:r>
      <w:r w:rsidR="008A61E6">
        <w:rPr>
          <w:rFonts w:ascii="华文宋体" w:eastAsia="华文宋体" w:hAnsi="华文宋体" w:hint="eastAsia"/>
          <w:b/>
          <w:sz w:val="36"/>
          <w:szCs w:val="36"/>
          <w:u w:val="single"/>
        </w:rPr>
        <w:t>.2</w:t>
      </w:r>
      <w:r w:rsidR="006B7F85">
        <w:rPr>
          <w:rFonts w:ascii="华文宋体" w:eastAsia="华文宋体" w:hAnsi="华文宋体"/>
          <w:b/>
          <w:sz w:val="36"/>
          <w:szCs w:val="36"/>
          <w:u w:val="single"/>
        </w:rPr>
        <w:t>2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6159673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成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绩：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</w:p>
    <w:p w14:paraId="4539A201" w14:textId="77777777" w:rsidR="003B65C1" w:rsidRDefault="00171FAA" w:rsidP="002B1C40">
      <w:pPr>
        <w:jc w:val="left"/>
        <w:rPr>
          <w:u w:val="single"/>
        </w:rPr>
      </w:pPr>
      <w:r>
        <w:rPr>
          <w:b/>
          <w:sz w:val="32"/>
          <w:szCs w:val="32"/>
        </w:rPr>
        <w:br w:type="page"/>
      </w:r>
      <w:r w:rsidR="002B1C40">
        <w:rPr>
          <w:rFonts w:hint="eastAsia"/>
          <w:b/>
          <w:sz w:val="32"/>
          <w:szCs w:val="32"/>
        </w:rPr>
        <w:lastRenderedPageBreak/>
        <w:t>实验名称：</w:t>
      </w:r>
      <w:r w:rsidR="008A61E6">
        <w:rPr>
          <w:rFonts w:ascii="等线" w:eastAsia="等线" w:hAnsi="等线" w:cs="等线" w:hint="eastAsia"/>
          <w:b/>
          <w:sz w:val="36"/>
          <w:szCs w:val="36"/>
          <w:lang w:val="zh-CN"/>
        </w:rPr>
        <w:t>利用单纯形法求解最优解</w:t>
      </w:r>
      <w:r w:rsidR="003B65C1">
        <w:rPr>
          <w:rFonts w:hint="eastAsia"/>
          <w:u w:val="single"/>
        </w:rPr>
        <w:t xml:space="preserve"> </w:t>
      </w:r>
    </w:p>
    <w:p w14:paraId="4F08CD3D" w14:textId="2D24C5B2" w:rsidR="002B1C40" w:rsidRPr="007C3027" w:rsidRDefault="007C3027" w:rsidP="007C3027">
      <w:pPr>
        <w:pStyle w:val="ab"/>
        <w:rPr>
          <w:b/>
          <w:bCs/>
          <w:sz w:val="36"/>
          <w:szCs w:val="36"/>
        </w:rPr>
      </w:pPr>
      <w:r w:rsidRPr="007C3027">
        <w:rPr>
          <w:rFonts w:hint="eastAsia"/>
          <w:b/>
          <w:bCs/>
          <w:sz w:val="36"/>
          <w:szCs w:val="36"/>
        </w:rPr>
        <w:t>1</w:t>
      </w:r>
      <w:r w:rsidRPr="007C3027">
        <w:rPr>
          <w:b/>
          <w:bCs/>
          <w:sz w:val="36"/>
          <w:szCs w:val="36"/>
        </w:rPr>
        <w:t>.</w:t>
      </w:r>
      <w:r w:rsidR="002B1C40" w:rsidRPr="007C3027">
        <w:rPr>
          <w:rFonts w:hint="eastAsia"/>
          <w:b/>
          <w:bCs/>
          <w:sz w:val="36"/>
          <w:szCs w:val="36"/>
        </w:rPr>
        <w:t>实验目的：</w:t>
      </w:r>
    </w:p>
    <w:p w14:paraId="45D5959A" w14:textId="77777777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1</w:t>
      </w:r>
      <w:r w:rsidRPr="007C3027">
        <w:rPr>
          <w:rFonts w:hint="eastAsia"/>
          <w:szCs w:val="21"/>
        </w:rPr>
        <w:t>、</w:t>
      </w:r>
      <w:r w:rsidRPr="007C3027">
        <w:rPr>
          <w:rFonts w:hint="eastAsia"/>
          <w:szCs w:val="21"/>
        </w:rPr>
        <w:t xml:space="preserve"> </w:t>
      </w:r>
      <w:r w:rsidRPr="007C3027">
        <w:rPr>
          <w:rFonts w:hint="eastAsia"/>
          <w:szCs w:val="21"/>
        </w:rPr>
        <w:t>利用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</w:t>
      </w:r>
      <w:proofErr w:type="gramStart"/>
      <w:r w:rsidRPr="007C3027">
        <w:rPr>
          <w:rFonts w:hint="eastAsia"/>
          <w:szCs w:val="21"/>
        </w:rPr>
        <w:t>器实现</w:t>
      </w:r>
      <w:proofErr w:type="gramEnd"/>
      <w:r w:rsidRPr="007C3027">
        <w:rPr>
          <w:rFonts w:hint="eastAsia"/>
          <w:szCs w:val="21"/>
        </w:rPr>
        <w:t>模式分类（线性可分）；</w:t>
      </w:r>
    </w:p>
    <w:p w14:paraId="7DF325D7" w14:textId="305A211B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2</w:t>
      </w:r>
      <w:r w:rsidRPr="007C3027">
        <w:rPr>
          <w:rFonts w:hint="eastAsia"/>
          <w:szCs w:val="21"/>
        </w:rPr>
        <w:t>、</w:t>
      </w:r>
      <w:r w:rsidRPr="007C3027">
        <w:rPr>
          <w:rFonts w:hint="eastAsia"/>
          <w:szCs w:val="21"/>
        </w:rPr>
        <w:t xml:space="preserve"> </w:t>
      </w:r>
      <w:r w:rsidRPr="007C3027">
        <w:rPr>
          <w:rFonts w:hint="eastAsia"/>
          <w:szCs w:val="21"/>
        </w:rPr>
        <w:t>说明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感知器算法对线性可分模式正确分类的能力，并说明当线性可分性不满足时</w:t>
      </w:r>
      <w:r w:rsidRPr="007C3027">
        <w:rPr>
          <w:rFonts w:hint="eastAsia"/>
          <w:szCs w:val="21"/>
        </w:rPr>
        <w:t xml:space="preserve">Rosenblatt </w:t>
      </w:r>
      <w:r w:rsidRPr="007C3027">
        <w:rPr>
          <w:rFonts w:hint="eastAsia"/>
          <w:szCs w:val="21"/>
        </w:rPr>
        <w:t>感知器会崩溃。</w:t>
      </w:r>
    </w:p>
    <w:p w14:paraId="1FA5677A" w14:textId="0CB4CF78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要求复习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感知器及其学习算法等内容。</w:t>
      </w:r>
    </w:p>
    <w:p w14:paraId="5A1BEB89" w14:textId="23930301" w:rsidR="002B1C40" w:rsidRPr="007C3027" w:rsidRDefault="007C3027" w:rsidP="007C3027">
      <w:pPr>
        <w:rPr>
          <w:b/>
          <w:bCs/>
          <w:sz w:val="36"/>
          <w:szCs w:val="36"/>
        </w:rPr>
      </w:pPr>
      <w:r w:rsidRPr="007C3027">
        <w:rPr>
          <w:rFonts w:hint="eastAsia"/>
          <w:b/>
          <w:bCs/>
          <w:sz w:val="36"/>
          <w:szCs w:val="36"/>
        </w:rPr>
        <w:t>2</w:t>
      </w:r>
      <w:r w:rsidRPr="007C3027">
        <w:rPr>
          <w:b/>
          <w:bCs/>
          <w:sz w:val="36"/>
          <w:szCs w:val="36"/>
        </w:rPr>
        <w:t>.</w:t>
      </w:r>
      <w:r w:rsidR="002B1C40" w:rsidRPr="007C3027">
        <w:rPr>
          <w:rFonts w:hint="eastAsia"/>
          <w:b/>
          <w:bCs/>
          <w:sz w:val="36"/>
          <w:szCs w:val="36"/>
        </w:rPr>
        <w:t>实验</w:t>
      </w:r>
      <w:r w:rsidR="006B7F85" w:rsidRPr="007C3027">
        <w:rPr>
          <w:rFonts w:hint="eastAsia"/>
          <w:b/>
          <w:bCs/>
          <w:sz w:val="36"/>
          <w:szCs w:val="36"/>
        </w:rPr>
        <w:t>原理</w:t>
      </w:r>
      <w:r w:rsidR="002B1C40" w:rsidRPr="007C3027">
        <w:rPr>
          <w:rFonts w:hint="eastAsia"/>
          <w:b/>
          <w:bCs/>
          <w:sz w:val="36"/>
          <w:szCs w:val="36"/>
        </w:rPr>
        <w:t>：</w:t>
      </w:r>
    </w:p>
    <w:p w14:paraId="3700C23B" w14:textId="57964B73" w:rsidR="006B7F85" w:rsidRPr="007C3027" w:rsidRDefault="006B7F85" w:rsidP="006B7F85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rFonts w:hint="eastAsia"/>
          <w:sz w:val="21"/>
          <w:szCs w:val="21"/>
        </w:rPr>
        <w:t>感知器示意图如下图：</w:t>
      </w:r>
    </w:p>
    <w:p w14:paraId="3604CE87" w14:textId="1047A666" w:rsidR="006B7F85" w:rsidRDefault="006B7F85" w:rsidP="006B7F85">
      <w:pPr>
        <w:pStyle w:val="a8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D3AABF" wp14:editId="484A5C7E">
            <wp:extent cx="374332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4297" w14:textId="1DD918D2" w:rsidR="007C3027" w:rsidRPr="007C3027" w:rsidRDefault="007C3027" w:rsidP="006B7F85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rFonts w:hint="eastAsia"/>
          <w:sz w:val="21"/>
          <w:szCs w:val="21"/>
        </w:rPr>
        <w:t>模型输入、输出、权值参数如下：</w:t>
      </w:r>
    </w:p>
    <w:p w14:paraId="1B900313" w14:textId="6B8465E8" w:rsidR="006B7F85" w:rsidRDefault="007C3027" w:rsidP="007C3027">
      <w:pPr>
        <w:pStyle w:val="a8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031D32" wp14:editId="6E83CBB9">
            <wp:extent cx="4391025" cy="1581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437" w14:textId="5375B6E2" w:rsidR="007C3027" w:rsidRDefault="007C3027" w:rsidP="007C3027">
      <w:pPr>
        <w:pStyle w:val="a8"/>
        <w:ind w:left="360" w:firstLineChars="0" w:firstLine="0"/>
        <w:jc w:val="center"/>
        <w:rPr>
          <w:sz w:val="28"/>
          <w:szCs w:val="28"/>
        </w:rPr>
      </w:pPr>
    </w:p>
    <w:p w14:paraId="1AC18A32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BA9CB79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8D7DF05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66666545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06FB366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3C066212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340B873B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0BB383AD" w14:textId="6982DC0F" w:rsidR="000F6AB9" w:rsidRPr="000F6AB9" w:rsidRDefault="000F6AB9" w:rsidP="000F6AB9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5DD2A6" wp14:editId="3C92E535">
            <wp:simplePos x="0" y="0"/>
            <wp:positionH relativeFrom="margin">
              <wp:posOffset>-160020</wp:posOffset>
            </wp:positionH>
            <wp:positionV relativeFrom="paragraph">
              <wp:posOffset>208915</wp:posOffset>
            </wp:positionV>
            <wp:extent cx="5319395" cy="20116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027" w:rsidRPr="007C3027">
        <w:rPr>
          <w:rFonts w:hint="eastAsia"/>
          <w:sz w:val="21"/>
          <w:szCs w:val="21"/>
        </w:rPr>
        <w:t>感知器的学习算法步骤：</w:t>
      </w:r>
    </w:p>
    <w:p w14:paraId="4BD84C0D" w14:textId="5D5FE7E6" w:rsidR="000F6AB9" w:rsidRPr="000F6AB9" w:rsidRDefault="000F6AB9" w:rsidP="000F6AB9">
      <w:pPr>
        <w:ind w:firstLine="420"/>
        <w:rPr>
          <w:szCs w:val="21"/>
        </w:rPr>
      </w:pPr>
      <w:r w:rsidRPr="000F6AB9">
        <w:rPr>
          <w:rFonts w:hint="eastAsia"/>
          <w:szCs w:val="21"/>
        </w:rPr>
        <w:t>以上步骤周而复始，直到感知器对所有的样本的实际输出与期望输出相等。</w:t>
      </w:r>
    </w:p>
    <w:p w14:paraId="5F09708D" w14:textId="34F80AC5" w:rsidR="000F6AB9" w:rsidRDefault="00255B91" w:rsidP="00255B9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应用上述学习算法，当被分开的模式是线性可分时，即能用一个超平面将两类输入模式分隔开时，感知器就可以通过</w:t>
      </w:r>
      <w:proofErr w:type="gramStart"/>
      <w:r>
        <w:rPr>
          <w:rFonts w:hint="eastAsia"/>
          <w:szCs w:val="21"/>
        </w:rPr>
        <w:t>有限次</w:t>
      </w:r>
      <w:proofErr w:type="gramEnd"/>
      <w:r>
        <w:rPr>
          <w:rFonts w:hint="eastAsia"/>
          <w:szCs w:val="21"/>
        </w:rPr>
        <w:t>的学习，学会正确分开两类模式，知识感知器的收敛定理。</w:t>
      </w:r>
    </w:p>
    <w:p w14:paraId="2AC1EB27" w14:textId="4B211D7F" w:rsidR="00255B91" w:rsidRPr="00255B91" w:rsidRDefault="00255B91" w:rsidP="00255B91">
      <w:pPr>
        <w:rPr>
          <w:b/>
          <w:bCs/>
          <w:sz w:val="36"/>
          <w:szCs w:val="36"/>
        </w:rPr>
      </w:pPr>
      <w:r w:rsidRPr="00255B91">
        <w:rPr>
          <w:rFonts w:hint="eastAsia"/>
          <w:b/>
          <w:bCs/>
          <w:sz w:val="36"/>
          <w:szCs w:val="36"/>
        </w:rPr>
        <w:t>3</w:t>
      </w:r>
      <w:r w:rsidRPr="00255B91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实验</w:t>
      </w:r>
      <w:r w:rsidRPr="00255B91">
        <w:rPr>
          <w:rFonts w:hint="eastAsia"/>
          <w:b/>
          <w:bCs/>
          <w:sz w:val="36"/>
          <w:szCs w:val="36"/>
        </w:rPr>
        <w:t>内容</w:t>
      </w:r>
    </w:p>
    <w:p w14:paraId="0D619AC3" w14:textId="3D48BC4E" w:rsidR="007C3027" w:rsidRDefault="00255B91" w:rsidP="00255B91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2FC75" wp14:editId="429A876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4683125"/>
            <wp:effectExtent l="0" t="0" r="254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AB9" w:rsidRPr="00255B91">
        <w:rPr>
          <w:rFonts w:hint="eastAsia"/>
          <w:szCs w:val="21"/>
        </w:rPr>
        <w:t xml:space="preserve"> </w:t>
      </w:r>
      <w:r w:rsidR="000F6AB9" w:rsidRPr="00255B91">
        <w:rPr>
          <w:szCs w:val="21"/>
        </w:rPr>
        <w:t xml:space="preserve">                                         </w:t>
      </w:r>
    </w:p>
    <w:p w14:paraId="2A6CBFEC" w14:textId="6E7903E6" w:rsidR="00255B91" w:rsidRDefault="00255B91" w:rsidP="00255B9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1BFDA9" wp14:editId="4298797A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0138" w14:textId="6E260B04" w:rsidR="00DC70B7" w:rsidRPr="00B12D48" w:rsidRDefault="00255B91" w:rsidP="00B12D48">
      <w:pPr>
        <w:rPr>
          <w:rFonts w:hint="eastAsia"/>
          <w:b/>
          <w:bCs/>
          <w:sz w:val="36"/>
          <w:szCs w:val="36"/>
        </w:rPr>
      </w:pPr>
      <w:r w:rsidRPr="00255B91">
        <w:rPr>
          <w:rFonts w:hint="eastAsia"/>
          <w:b/>
          <w:bCs/>
          <w:sz w:val="36"/>
          <w:szCs w:val="36"/>
        </w:rPr>
        <w:t>4</w:t>
      </w:r>
      <w:r w:rsidRPr="00255B91">
        <w:rPr>
          <w:b/>
          <w:bCs/>
          <w:sz w:val="36"/>
          <w:szCs w:val="36"/>
        </w:rPr>
        <w:t>.</w:t>
      </w:r>
      <w:r w:rsidRPr="00255B91">
        <w:rPr>
          <w:rFonts w:hint="eastAsia"/>
          <w:b/>
          <w:bCs/>
          <w:sz w:val="36"/>
          <w:szCs w:val="36"/>
        </w:rPr>
        <w:t>实验步骤或程序（经调试后正确的源程序）</w:t>
      </w:r>
    </w:p>
    <w:p w14:paraId="342DBCC9" w14:textId="46D78AE4" w:rsidR="00DC70B7" w:rsidRPr="00B12D48" w:rsidRDefault="00DC70B7" w:rsidP="00B12D48">
      <w:pPr>
        <w:spacing w:line="240" w:lineRule="atLeast"/>
        <w:rPr>
          <w:rFonts w:ascii="宋体" w:hAnsi="宋体" w:hint="eastAsia"/>
          <w:sz w:val="24"/>
        </w:rPr>
      </w:pPr>
      <w:proofErr w:type="spellStart"/>
      <w:proofErr w:type="gramStart"/>
      <w:r w:rsidRPr="00B12D48">
        <w:rPr>
          <w:rFonts w:ascii="宋体" w:hAnsi="宋体"/>
          <w:sz w:val="24"/>
        </w:rPr>
        <w:t>clc,clear</w:t>
      </w:r>
      <w:proofErr w:type="spellEnd"/>
      <w:proofErr w:type="gramEnd"/>
      <w:r w:rsidRPr="00B12D48">
        <w:rPr>
          <w:rFonts w:ascii="宋体" w:hAnsi="宋体"/>
          <w:sz w:val="24"/>
        </w:rPr>
        <w:t>,</w:t>
      </w:r>
    </w:p>
    <w:p w14:paraId="59B02DC8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>repeat = 10;%最大计算量</w:t>
      </w:r>
    </w:p>
    <w:p w14:paraId="637DA348" w14:textId="55F835E0" w:rsidR="00DC70B7" w:rsidRPr="00B12D48" w:rsidRDefault="00DC70B7" w:rsidP="00B12D48">
      <w:pPr>
        <w:spacing w:line="240" w:lineRule="atLeast"/>
        <w:rPr>
          <w:rFonts w:ascii="宋体" w:hAnsi="宋体" w:hint="eastAsia"/>
          <w:sz w:val="24"/>
        </w:rPr>
      </w:pPr>
      <w:r w:rsidRPr="00B12D48">
        <w:rPr>
          <w:rFonts w:ascii="宋体" w:hAnsi="宋体"/>
          <w:sz w:val="24"/>
        </w:rPr>
        <w:t>count = 0;</w:t>
      </w:r>
    </w:p>
    <w:p w14:paraId="65EDF571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>%绘制数据点</w:t>
      </w:r>
    </w:p>
    <w:p w14:paraId="75CF6AE0" w14:textId="7B557125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proofErr w:type="spellStart"/>
      <w:r w:rsidRPr="00B12D48">
        <w:rPr>
          <w:rFonts w:ascii="宋体" w:hAnsi="宋体"/>
          <w:sz w:val="24"/>
        </w:rPr>
        <w:t>sample_X</w:t>
      </w:r>
      <w:proofErr w:type="spellEnd"/>
      <w:r w:rsidRPr="00B12D48">
        <w:rPr>
          <w:rFonts w:ascii="宋体" w:hAnsi="宋体"/>
          <w:sz w:val="24"/>
        </w:rPr>
        <w:t xml:space="preserve"> = [-1 0 0; -1 0 </w:t>
      </w:r>
      <w:proofErr w:type="gramStart"/>
      <w:r w:rsidRPr="00B12D48">
        <w:rPr>
          <w:rFonts w:ascii="宋体" w:hAnsi="宋体"/>
          <w:sz w:val="24"/>
        </w:rPr>
        <w:t>1;-</w:t>
      </w:r>
      <w:proofErr w:type="gramEnd"/>
      <w:r w:rsidRPr="00B12D48">
        <w:rPr>
          <w:rFonts w:ascii="宋体" w:hAnsi="宋体"/>
          <w:sz w:val="24"/>
        </w:rPr>
        <w:t>1 1 1;-1 1 0];</w:t>
      </w:r>
    </w:p>
    <w:p w14:paraId="31440CD6" w14:textId="3842A5C8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proofErr w:type="spellStart"/>
      <w:r w:rsidRPr="00B12D48">
        <w:rPr>
          <w:rFonts w:ascii="宋体" w:hAnsi="宋体" w:hint="eastAsia"/>
          <w:sz w:val="24"/>
        </w:rPr>
        <w:t>lable_d</w:t>
      </w:r>
      <w:proofErr w:type="spellEnd"/>
      <w:r w:rsidRPr="00B12D48">
        <w:rPr>
          <w:rFonts w:ascii="宋体" w:hAnsi="宋体" w:hint="eastAsia"/>
          <w:sz w:val="24"/>
        </w:rPr>
        <w:t xml:space="preserve"> = [1 1 1 -1]'; %代价</w:t>
      </w:r>
    </w:p>
    <w:p w14:paraId="6FDEC07F" w14:textId="04F1CCA9" w:rsidR="00DC70B7" w:rsidRPr="00B12D48" w:rsidRDefault="00DC70B7" w:rsidP="00B12D48">
      <w:pPr>
        <w:autoSpaceDE w:val="0"/>
        <w:autoSpaceDN w:val="0"/>
        <w:adjustRightInd w:val="0"/>
        <w:spacing w:line="240" w:lineRule="atLeast"/>
        <w:jc w:val="left"/>
        <w:rPr>
          <w:rFonts w:ascii="宋体" w:hAnsi="宋体" w:cs="Courier New"/>
          <w:kern w:val="0"/>
          <w:sz w:val="24"/>
        </w:rPr>
      </w:pPr>
      <w:r w:rsidRPr="00B12D48">
        <w:rPr>
          <w:rFonts w:ascii="宋体" w:hAnsi="宋体" w:hint="eastAsia"/>
          <w:sz w:val="24"/>
        </w:rPr>
        <w:t>%</w:t>
      </w:r>
      <w:proofErr w:type="spellStart"/>
      <w:r w:rsidRPr="00B12D48">
        <w:rPr>
          <w:rFonts w:ascii="宋体" w:hAnsi="宋体" w:hint="eastAsia"/>
          <w:sz w:val="24"/>
        </w:rPr>
        <w:t>lable_d</w:t>
      </w:r>
      <w:proofErr w:type="spellEnd"/>
      <w:r w:rsidRPr="00B12D48">
        <w:rPr>
          <w:rFonts w:ascii="宋体" w:hAnsi="宋体" w:hint="eastAsia"/>
          <w:sz w:val="24"/>
        </w:rPr>
        <w:t xml:space="preserve"> = [-1 1 -1 1]'; %线性不可</w:t>
      </w:r>
    </w:p>
    <w:p w14:paraId="30989B38" w14:textId="77777777" w:rsidR="00B12D48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date2 = </w:t>
      </w:r>
      <w:proofErr w:type="spellStart"/>
      <w:r w:rsidRPr="00B12D48">
        <w:rPr>
          <w:rFonts w:ascii="宋体" w:hAnsi="宋体"/>
          <w:sz w:val="24"/>
        </w:rPr>
        <w:t>lable_d';</w:t>
      </w:r>
      <w:proofErr w:type="spellEnd"/>
    </w:p>
    <w:p w14:paraId="543B7522" w14:textId="6C0C57FE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draw(</w:t>
      </w:r>
      <w:proofErr w:type="spellStart"/>
      <w:r w:rsidRPr="00B12D48">
        <w:rPr>
          <w:rFonts w:ascii="宋体" w:hAnsi="宋体"/>
          <w:sz w:val="24"/>
        </w:rPr>
        <w:t>sample_X</w:t>
      </w:r>
      <w:proofErr w:type="spellEnd"/>
      <w:proofErr w:type="gramStart"/>
      <w:r w:rsidRPr="00B12D48">
        <w:rPr>
          <w:rFonts w:ascii="宋体" w:hAnsi="宋体"/>
          <w:sz w:val="24"/>
        </w:rPr>
        <w:t>(:,</w:t>
      </w:r>
      <w:proofErr w:type="gramEnd"/>
      <w:r w:rsidRPr="00B12D48">
        <w:rPr>
          <w:rFonts w:ascii="宋体" w:hAnsi="宋体"/>
          <w:sz w:val="24"/>
        </w:rPr>
        <w:t>2:3) ,date2);</w:t>
      </w:r>
    </w:p>
    <w:p w14:paraId="08096F86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>%初始化w，b，alpha</w:t>
      </w:r>
    </w:p>
    <w:p w14:paraId="6D082245" w14:textId="45075A42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w = [0.0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/>
          <w:sz w:val="24"/>
        </w:rPr>
        <w:t>42,0.0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/>
          <w:sz w:val="24"/>
        </w:rPr>
        <w:t>38,0.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/>
          <w:sz w:val="24"/>
        </w:rPr>
        <w:t>044];</w:t>
      </w:r>
    </w:p>
    <w:p w14:paraId="6C17B2EA" w14:textId="461E6015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b = 0.00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/>
          <w:sz w:val="24"/>
        </w:rPr>
        <w:t>6;</w:t>
      </w:r>
    </w:p>
    <w:p w14:paraId="47D9A697" w14:textId="6C352338" w:rsidR="00DC70B7" w:rsidRPr="00B12D48" w:rsidRDefault="00DC70B7" w:rsidP="00B12D48">
      <w:pPr>
        <w:spacing w:line="240" w:lineRule="atLeast"/>
        <w:rPr>
          <w:rFonts w:ascii="宋体" w:hAnsi="宋体" w:hint="eastAsia"/>
          <w:sz w:val="24"/>
        </w:rPr>
      </w:pPr>
      <w:r w:rsidRPr="00B12D48">
        <w:rPr>
          <w:rFonts w:ascii="宋体" w:hAnsi="宋体" w:hint="eastAsia"/>
          <w:sz w:val="24"/>
        </w:rPr>
        <w:t>alpha = 0.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 w:hint="eastAsia"/>
          <w:sz w:val="24"/>
        </w:rPr>
        <w:t>015;</w:t>
      </w:r>
    </w:p>
    <w:p w14:paraId="03D8C82D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x1 = -1:0.01:10;</w:t>
      </w:r>
    </w:p>
    <w:p w14:paraId="1A16A566" w14:textId="6D727F20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buff = </w:t>
      </w:r>
      <w:proofErr w:type="gramStart"/>
      <w:r w:rsidRPr="00B12D48">
        <w:rPr>
          <w:rFonts w:ascii="宋体" w:hAnsi="宋体"/>
          <w:sz w:val="24"/>
        </w:rPr>
        <w:t>zeros(</w:t>
      </w:r>
      <w:proofErr w:type="gramEnd"/>
      <w:r w:rsidRPr="00B12D48">
        <w:rPr>
          <w:rFonts w:ascii="宋体" w:hAnsi="宋体"/>
          <w:sz w:val="24"/>
        </w:rPr>
        <w:t>1,4);</w:t>
      </w:r>
    </w:p>
    <w:p w14:paraId="6DE9E26F" w14:textId="5C83D5BA" w:rsidR="00DC70B7" w:rsidRPr="00B12D48" w:rsidRDefault="00DC70B7" w:rsidP="00B12D48">
      <w:pPr>
        <w:spacing w:line="240" w:lineRule="atLeast"/>
        <w:rPr>
          <w:rFonts w:ascii="宋体" w:hAnsi="宋体" w:hint="eastAsia"/>
          <w:sz w:val="24"/>
        </w:rPr>
      </w:pPr>
      <w:r w:rsidRPr="00B12D48">
        <w:rPr>
          <w:rFonts w:ascii="宋体" w:hAnsi="宋体"/>
          <w:sz w:val="24"/>
        </w:rPr>
        <w:t>flag = 0;</w:t>
      </w:r>
    </w:p>
    <w:p w14:paraId="40A0A573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% while 1</w:t>
      </w:r>
    </w:p>
    <w:p w14:paraId="6DF8009F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while flag == 0 </w:t>
      </w:r>
    </w:p>
    <w:p w14:paraId="5E3CB76A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for </w:t>
      </w:r>
      <w:proofErr w:type="spellStart"/>
      <w:r w:rsidRPr="00B12D48">
        <w:rPr>
          <w:rFonts w:ascii="宋体" w:hAnsi="宋体"/>
          <w:sz w:val="24"/>
        </w:rPr>
        <w:t>i</w:t>
      </w:r>
      <w:proofErr w:type="spellEnd"/>
      <w:r w:rsidRPr="00B12D48">
        <w:rPr>
          <w:rFonts w:ascii="宋体" w:hAnsi="宋体"/>
          <w:sz w:val="24"/>
        </w:rPr>
        <w:t xml:space="preserve"> = 1:4</w:t>
      </w:r>
    </w:p>
    <w:p w14:paraId="5A554DD3" w14:textId="182202BC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 xml:space="preserve">        net = w * </w:t>
      </w:r>
      <w:proofErr w:type="spellStart"/>
      <w:r w:rsidRPr="00B12D48">
        <w:rPr>
          <w:rFonts w:ascii="宋体" w:hAnsi="宋体" w:hint="eastAsia"/>
          <w:sz w:val="24"/>
        </w:rPr>
        <w:t>sample_X</w:t>
      </w:r>
      <w:proofErr w:type="spellEnd"/>
      <w:r w:rsidRPr="00B12D48">
        <w:rPr>
          <w:rFonts w:ascii="宋体" w:hAnsi="宋体" w:hint="eastAsia"/>
          <w:sz w:val="24"/>
        </w:rPr>
        <w:t>(</w:t>
      </w:r>
      <w:proofErr w:type="spellStart"/>
      <w:r w:rsidRPr="00B12D48">
        <w:rPr>
          <w:rFonts w:ascii="宋体" w:hAnsi="宋体" w:hint="eastAsia"/>
          <w:sz w:val="24"/>
        </w:rPr>
        <w:t>i</w:t>
      </w:r>
      <w:proofErr w:type="spellEnd"/>
      <w:r w:rsidRPr="00B12D48">
        <w:rPr>
          <w:rFonts w:ascii="宋体" w:hAnsi="宋体" w:hint="eastAsia"/>
          <w:sz w:val="24"/>
        </w:rPr>
        <w:t>,:)';</w:t>
      </w:r>
      <w:r w:rsidR="00B12D48" w:rsidRPr="00B12D48">
        <w:rPr>
          <w:rFonts w:ascii="宋体" w:hAnsi="宋体"/>
          <w:sz w:val="24"/>
        </w:rPr>
        <w:tab/>
      </w:r>
      <w:r w:rsidR="00B12D48" w:rsidRPr="00B12D48">
        <w:rPr>
          <w:rFonts w:ascii="宋体" w:hAnsi="宋体"/>
          <w:sz w:val="24"/>
        </w:rPr>
        <w:tab/>
      </w:r>
      <w:r w:rsidR="00B12D48" w:rsidRPr="00B12D48">
        <w:rPr>
          <w:rFonts w:ascii="宋体" w:hAnsi="宋体"/>
          <w:sz w:val="24"/>
        </w:rPr>
        <w:tab/>
      </w:r>
      <w:r w:rsidR="00B12D48" w:rsidRPr="00B12D48">
        <w:rPr>
          <w:rFonts w:ascii="宋体" w:hAnsi="宋体"/>
          <w:sz w:val="24"/>
        </w:rPr>
        <w:tab/>
      </w:r>
      <w:r w:rsidR="00B12D48" w:rsidRPr="00B12D48">
        <w:rPr>
          <w:rFonts w:ascii="宋体" w:hAnsi="宋体"/>
          <w:sz w:val="24"/>
        </w:rPr>
        <w:tab/>
      </w:r>
      <w:r w:rsidRPr="00B12D48">
        <w:rPr>
          <w:rFonts w:ascii="宋体" w:hAnsi="宋体" w:hint="eastAsia"/>
          <w:sz w:val="24"/>
        </w:rPr>
        <w:t>%净输入</w:t>
      </w:r>
    </w:p>
    <w:p w14:paraId="15977C36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if net &gt; 0</w:t>
      </w:r>
    </w:p>
    <w:p w14:paraId="6F84CDF3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    o=1;</w:t>
      </w:r>
    </w:p>
    <w:p w14:paraId="54DDD52B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elseif net == 0</w:t>
      </w:r>
    </w:p>
    <w:p w14:paraId="5D47B00E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    o = 0;</w:t>
      </w:r>
    </w:p>
    <w:p w14:paraId="2239F655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else </w:t>
      </w:r>
    </w:p>
    <w:p w14:paraId="24ABEE47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    o=-1;</w:t>
      </w:r>
    </w:p>
    <w:p w14:paraId="72E0D3A3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end</w:t>
      </w:r>
    </w:p>
    <w:p w14:paraId="3623F6BF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buff(</w:t>
      </w:r>
      <w:proofErr w:type="spellStart"/>
      <w:r w:rsidRPr="00B12D48">
        <w:rPr>
          <w:rFonts w:ascii="宋体" w:hAnsi="宋体"/>
          <w:sz w:val="24"/>
        </w:rPr>
        <w:t>i</w:t>
      </w:r>
      <w:proofErr w:type="spellEnd"/>
      <w:r w:rsidRPr="00B12D48">
        <w:rPr>
          <w:rFonts w:ascii="宋体" w:hAnsi="宋体"/>
          <w:sz w:val="24"/>
        </w:rPr>
        <w:t>) = o;</w:t>
      </w:r>
    </w:p>
    <w:p w14:paraId="1CBDD1D5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 xml:space="preserve">        %数据更迭</w:t>
      </w:r>
    </w:p>
    <w:p w14:paraId="3927A70E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w = w' + alpha * (</w:t>
      </w:r>
      <w:proofErr w:type="spellStart"/>
      <w:r w:rsidRPr="00B12D48">
        <w:rPr>
          <w:rFonts w:ascii="宋体" w:hAnsi="宋体"/>
          <w:sz w:val="24"/>
        </w:rPr>
        <w:t>lable_</w:t>
      </w:r>
      <w:proofErr w:type="gramStart"/>
      <w:r w:rsidRPr="00B12D48">
        <w:rPr>
          <w:rFonts w:ascii="宋体" w:hAnsi="宋体"/>
          <w:sz w:val="24"/>
        </w:rPr>
        <w:t>d</w:t>
      </w:r>
      <w:proofErr w:type="spellEnd"/>
      <w:r w:rsidRPr="00B12D48">
        <w:rPr>
          <w:rFonts w:ascii="宋体" w:hAnsi="宋体"/>
          <w:sz w:val="24"/>
        </w:rPr>
        <w:t>(</w:t>
      </w:r>
      <w:proofErr w:type="spellStart"/>
      <w:proofErr w:type="gramEnd"/>
      <w:r w:rsidRPr="00B12D48">
        <w:rPr>
          <w:rFonts w:ascii="宋体" w:hAnsi="宋体"/>
          <w:sz w:val="24"/>
        </w:rPr>
        <w:t>i</w:t>
      </w:r>
      <w:proofErr w:type="spellEnd"/>
      <w:r w:rsidRPr="00B12D48">
        <w:rPr>
          <w:rFonts w:ascii="宋体" w:hAnsi="宋体"/>
          <w:sz w:val="24"/>
        </w:rPr>
        <w:t xml:space="preserve">,:) - o) * </w:t>
      </w:r>
      <w:proofErr w:type="spellStart"/>
      <w:r w:rsidRPr="00B12D48">
        <w:rPr>
          <w:rFonts w:ascii="宋体" w:hAnsi="宋体"/>
          <w:sz w:val="24"/>
        </w:rPr>
        <w:t>sample_X</w:t>
      </w:r>
      <w:proofErr w:type="spellEnd"/>
      <w:r w:rsidRPr="00B12D48">
        <w:rPr>
          <w:rFonts w:ascii="宋体" w:hAnsi="宋体"/>
          <w:sz w:val="24"/>
        </w:rPr>
        <w:t>(</w:t>
      </w:r>
      <w:proofErr w:type="spellStart"/>
      <w:r w:rsidRPr="00B12D48">
        <w:rPr>
          <w:rFonts w:ascii="宋体" w:hAnsi="宋体"/>
          <w:sz w:val="24"/>
        </w:rPr>
        <w:t>i</w:t>
      </w:r>
      <w:proofErr w:type="spellEnd"/>
      <w:r w:rsidRPr="00B12D48">
        <w:rPr>
          <w:rFonts w:ascii="宋体" w:hAnsi="宋体"/>
          <w:sz w:val="24"/>
        </w:rPr>
        <w:t>,:)';</w:t>
      </w:r>
    </w:p>
    <w:p w14:paraId="41409349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w = w';</w:t>
      </w:r>
    </w:p>
    <w:p w14:paraId="655F3122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</w:t>
      </w:r>
      <w:proofErr w:type="gramStart"/>
      <w:r w:rsidRPr="00B12D48">
        <w:rPr>
          <w:rFonts w:ascii="宋体" w:hAnsi="宋体"/>
          <w:sz w:val="24"/>
        </w:rPr>
        <w:t>w(</w:t>
      </w:r>
      <w:proofErr w:type="gramEnd"/>
      <w:r w:rsidRPr="00B12D48">
        <w:rPr>
          <w:rFonts w:ascii="宋体" w:hAnsi="宋体"/>
          <w:sz w:val="24"/>
        </w:rPr>
        <w:t>1) = w(1) + b * (</w:t>
      </w:r>
      <w:proofErr w:type="spellStart"/>
      <w:r w:rsidRPr="00B12D48">
        <w:rPr>
          <w:rFonts w:ascii="宋体" w:hAnsi="宋体"/>
          <w:sz w:val="24"/>
        </w:rPr>
        <w:t>lable_d</w:t>
      </w:r>
      <w:proofErr w:type="spellEnd"/>
      <w:r w:rsidRPr="00B12D48">
        <w:rPr>
          <w:rFonts w:ascii="宋体" w:hAnsi="宋体"/>
          <w:sz w:val="24"/>
        </w:rPr>
        <w:t>(</w:t>
      </w:r>
      <w:proofErr w:type="spellStart"/>
      <w:r w:rsidRPr="00B12D48">
        <w:rPr>
          <w:rFonts w:ascii="宋体" w:hAnsi="宋体"/>
          <w:sz w:val="24"/>
        </w:rPr>
        <w:t>i</w:t>
      </w:r>
      <w:proofErr w:type="spellEnd"/>
      <w:r w:rsidRPr="00B12D48">
        <w:rPr>
          <w:rFonts w:ascii="宋体" w:hAnsi="宋体"/>
          <w:sz w:val="24"/>
        </w:rPr>
        <w:t>,:) - o);</w:t>
      </w:r>
    </w:p>
    <w:p w14:paraId="13CB9730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end</w:t>
      </w:r>
    </w:p>
    <w:p w14:paraId="0473BDF8" w14:textId="18D4B560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 xml:space="preserve">     %判定</w:t>
      </w:r>
    </w:p>
    <w:p w14:paraId="674B890A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if date2 == buff</w:t>
      </w:r>
    </w:p>
    <w:p w14:paraId="57D53C71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    flag = 1;</w:t>
      </w:r>
    </w:p>
    <w:p w14:paraId="2A7CA5E6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end</w:t>
      </w:r>
    </w:p>
    <w:p w14:paraId="0AF54326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lastRenderedPageBreak/>
        <w:t xml:space="preserve">    </w:t>
      </w:r>
    </w:p>
    <w:p w14:paraId="7E1DAD11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 xml:space="preserve">    count = count + 1;</w:t>
      </w:r>
    </w:p>
    <w:p w14:paraId="53856215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end</w:t>
      </w:r>
    </w:p>
    <w:p w14:paraId="3F1091AD" w14:textId="512A319D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 w:hint="eastAsia"/>
          <w:sz w:val="24"/>
        </w:rPr>
        <w:t>%结果</w:t>
      </w:r>
    </w:p>
    <w:p w14:paraId="79B16FB6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x2 = (-w(</w:t>
      </w:r>
      <w:proofErr w:type="gramStart"/>
      <w:r w:rsidRPr="00B12D48">
        <w:rPr>
          <w:rFonts w:ascii="宋体" w:hAnsi="宋体"/>
          <w:sz w:val="24"/>
        </w:rPr>
        <w:t>2)*</w:t>
      </w:r>
      <w:proofErr w:type="gramEnd"/>
      <w:r w:rsidRPr="00B12D48">
        <w:rPr>
          <w:rFonts w:ascii="宋体" w:hAnsi="宋体"/>
          <w:sz w:val="24"/>
        </w:rPr>
        <w:t>x1+w(1))/w(3);</w:t>
      </w:r>
    </w:p>
    <w:p w14:paraId="27179F77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hold on;</w:t>
      </w:r>
    </w:p>
    <w:p w14:paraId="504D65EE" w14:textId="34398F7D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proofErr w:type="gramStart"/>
      <w:r w:rsidRPr="00B12D48">
        <w:rPr>
          <w:rFonts w:ascii="宋体" w:hAnsi="宋体"/>
          <w:sz w:val="24"/>
        </w:rPr>
        <w:t>axis(</w:t>
      </w:r>
      <w:proofErr w:type="gramEnd"/>
      <w:r w:rsidRPr="00B12D48">
        <w:rPr>
          <w:rFonts w:ascii="宋体" w:hAnsi="宋体"/>
          <w:sz w:val="24"/>
        </w:rPr>
        <w:t>[</w:t>
      </w:r>
      <w:r w:rsidR="00B12D48" w:rsidRPr="00B12D48">
        <w:rPr>
          <w:rFonts w:ascii="宋体" w:hAnsi="宋体"/>
          <w:sz w:val="24"/>
        </w:rPr>
        <w:t>0</w:t>
      </w:r>
      <w:r w:rsidRPr="00B12D48">
        <w:rPr>
          <w:rFonts w:ascii="宋体" w:hAnsi="宋体"/>
          <w:sz w:val="24"/>
        </w:rPr>
        <w:t xml:space="preserve"> 2 -1 2]);</w:t>
      </w:r>
    </w:p>
    <w:p w14:paraId="444C4329" w14:textId="77777777" w:rsidR="00DC70B7" w:rsidRPr="00B12D48" w:rsidRDefault="00DC70B7" w:rsidP="00B12D48">
      <w:pPr>
        <w:spacing w:line="240" w:lineRule="atLeast"/>
        <w:rPr>
          <w:rFonts w:ascii="宋体" w:hAnsi="宋体"/>
          <w:sz w:val="24"/>
        </w:rPr>
      </w:pPr>
      <w:r w:rsidRPr="00B12D48">
        <w:rPr>
          <w:rFonts w:ascii="宋体" w:hAnsi="宋体"/>
          <w:sz w:val="24"/>
        </w:rPr>
        <w:t>plot(x</w:t>
      </w:r>
      <w:proofErr w:type="gramStart"/>
      <w:r w:rsidRPr="00B12D48">
        <w:rPr>
          <w:rFonts w:ascii="宋体" w:hAnsi="宋体"/>
          <w:sz w:val="24"/>
        </w:rPr>
        <w:t>1,x</w:t>
      </w:r>
      <w:proofErr w:type="gramEnd"/>
      <w:r w:rsidRPr="00B12D48">
        <w:rPr>
          <w:rFonts w:ascii="宋体" w:hAnsi="宋体"/>
          <w:sz w:val="24"/>
        </w:rPr>
        <w:t>2);</w:t>
      </w:r>
    </w:p>
    <w:p w14:paraId="7EF34681" w14:textId="77777777" w:rsidR="00DC70B7" w:rsidRDefault="00DC70B7" w:rsidP="00DC70B7">
      <w:pPr>
        <w:rPr>
          <w:sz w:val="36"/>
          <w:szCs w:val="36"/>
        </w:rPr>
      </w:pPr>
    </w:p>
    <w:p w14:paraId="4272C810" w14:textId="77777777" w:rsidR="00DC70B7" w:rsidRDefault="00DC70B7" w:rsidP="00DC70B7">
      <w:pPr>
        <w:rPr>
          <w:sz w:val="36"/>
          <w:szCs w:val="36"/>
        </w:rPr>
      </w:pPr>
    </w:p>
    <w:p w14:paraId="55355ED0" w14:textId="77777777" w:rsidR="00DC70B7" w:rsidRDefault="00DC70B7" w:rsidP="00DC70B7">
      <w:pPr>
        <w:rPr>
          <w:sz w:val="36"/>
          <w:szCs w:val="36"/>
        </w:rPr>
      </w:pPr>
    </w:p>
    <w:p w14:paraId="737530F5" w14:textId="77777777" w:rsidR="00DC70B7" w:rsidRDefault="00DC70B7" w:rsidP="00DC70B7">
      <w:pPr>
        <w:rPr>
          <w:sz w:val="36"/>
          <w:szCs w:val="36"/>
        </w:rPr>
      </w:pPr>
    </w:p>
    <w:p w14:paraId="556E1448" w14:textId="77777777" w:rsidR="00DC70B7" w:rsidRDefault="00DC70B7" w:rsidP="00DC70B7">
      <w:pPr>
        <w:rPr>
          <w:sz w:val="36"/>
          <w:szCs w:val="36"/>
        </w:rPr>
      </w:pPr>
    </w:p>
    <w:p w14:paraId="38FEF561" w14:textId="540DF18A" w:rsidR="00DC70B7" w:rsidRDefault="00DC70B7" w:rsidP="00DC70B7">
      <w:pPr>
        <w:rPr>
          <w:sz w:val="36"/>
          <w:szCs w:val="36"/>
        </w:rPr>
      </w:pPr>
    </w:p>
    <w:p w14:paraId="35F818F2" w14:textId="09E1BF47" w:rsidR="00B12D48" w:rsidRDefault="00B12D48" w:rsidP="00DC70B7">
      <w:pPr>
        <w:rPr>
          <w:sz w:val="36"/>
          <w:szCs w:val="36"/>
        </w:rPr>
      </w:pPr>
    </w:p>
    <w:p w14:paraId="3473C595" w14:textId="586FC735" w:rsidR="00B12D48" w:rsidRDefault="00B12D48" w:rsidP="00DC70B7">
      <w:pPr>
        <w:rPr>
          <w:sz w:val="36"/>
          <w:szCs w:val="36"/>
        </w:rPr>
      </w:pPr>
    </w:p>
    <w:p w14:paraId="533A338A" w14:textId="44819356" w:rsidR="00B12D48" w:rsidRDefault="00B12D48" w:rsidP="00DC70B7">
      <w:pPr>
        <w:rPr>
          <w:sz w:val="36"/>
          <w:szCs w:val="36"/>
        </w:rPr>
      </w:pPr>
    </w:p>
    <w:p w14:paraId="39FE1FE3" w14:textId="77777777" w:rsidR="00B12D48" w:rsidRDefault="00B12D48" w:rsidP="00DC70B7">
      <w:pPr>
        <w:rPr>
          <w:rFonts w:hint="eastAsia"/>
          <w:sz w:val="36"/>
          <w:szCs w:val="36"/>
        </w:rPr>
      </w:pPr>
    </w:p>
    <w:p w14:paraId="4801A879" w14:textId="66A91C1B" w:rsidR="00B12D48" w:rsidRDefault="00B12D48" w:rsidP="00DC70B7">
      <w:pPr>
        <w:rPr>
          <w:sz w:val="36"/>
          <w:szCs w:val="36"/>
        </w:rPr>
      </w:pPr>
    </w:p>
    <w:p w14:paraId="00A82E0D" w14:textId="77777777" w:rsidR="00B12D48" w:rsidRDefault="00B12D48" w:rsidP="00DC70B7">
      <w:pPr>
        <w:rPr>
          <w:rFonts w:hint="eastAsia"/>
          <w:sz w:val="36"/>
          <w:szCs w:val="36"/>
        </w:rPr>
      </w:pPr>
    </w:p>
    <w:p w14:paraId="2C0E77BC" w14:textId="4FC25C8E" w:rsidR="00B12D48" w:rsidRDefault="00B12D48" w:rsidP="00DC70B7">
      <w:pPr>
        <w:rPr>
          <w:sz w:val="36"/>
          <w:szCs w:val="36"/>
        </w:rPr>
      </w:pPr>
    </w:p>
    <w:p w14:paraId="6E65A686" w14:textId="4CB254F2" w:rsidR="00B12D48" w:rsidRDefault="00B12D48" w:rsidP="00DC70B7">
      <w:pPr>
        <w:rPr>
          <w:sz w:val="36"/>
          <w:szCs w:val="36"/>
        </w:rPr>
      </w:pPr>
    </w:p>
    <w:p w14:paraId="7071A1E6" w14:textId="525CFA87" w:rsidR="00B12D48" w:rsidRDefault="00B12D48" w:rsidP="00DC70B7">
      <w:pPr>
        <w:rPr>
          <w:sz w:val="36"/>
          <w:szCs w:val="36"/>
        </w:rPr>
      </w:pPr>
    </w:p>
    <w:p w14:paraId="5403DE30" w14:textId="336FCCC7" w:rsidR="00B12D48" w:rsidRDefault="00B12D48" w:rsidP="00DC70B7">
      <w:pPr>
        <w:rPr>
          <w:sz w:val="36"/>
          <w:szCs w:val="36"/>
        </w:rPr>
      </w:pPr>
    </w:p>
    <w:p w14:paraId="630FB300" w14:textId="77777777" w:rsidR="00B12D48" w:rsidRDefault="00B12D48" w:rsidP="00DC70B7">
      <w:pPr>
        <w:rPr>
          <w:rFonts w:hint="eastAsia"/>
          <w:sz w:val="36"/>
          <w:szCs w:val="36"/>
        </w:rPr>
      </w:pPr>
    </w:p>
    <w:p w14:paraId="1D5EAC8A" w14:textId="77777777" w:rsidR="00B12D48" w:rsidRDefault="00B12D48" w:rsidP="00DC70B7">
      <w:pPr>
        <w:rPr>
          <w:rFonts w:hint="eastAsia"/>
          <w:sz w:val="36"/>
          <w:szCs w:val="36"/>
        </w:rPr>
      </w:pPr>
    </w:p>
    <w:p w14:paraId="1D706658" w14:textId="281858FD" w:rsidR="00DC70B7" w:rsidRDefault="00DC70B7" w:rsidP="00DC70B7">
      <w:pPr>
        <w:rPr>
          <w:sz w:val="36"/>
          <w:szCs w:val="36"/>
        </w:rPr>
      </w:pPr>
      <w:r w:rsidRPr="00DC70B7">
        <w:rPr>
          <w:rFonts w:hint="eastAsia"/>
          <w:sz w:val="36"/>
          <w:szCs w:val="36"/>
        </w:rPr>
        <w:t>5</w:t>
      </w:r>
      <w:r w:rsidRPr="00DC70B7">
        <w:rPr>
          <w:sz w:val="36"/>
          <w:szCs w:val="36"/>
        </w:rPr>
        <w:t>.</w:t>
      </w:r>
      <w:r w:rsidRPr="00DC70B7">
        <w:rPr>
          <w:rFonts w:hint="eastAsia"/>
          <w:sz w:val="36"/>
          <w:szCs w:val="36"/>
        </w:rPr>
        <w:t>程序运行结果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51A5C" w14:paraId="62EC100B" w14:textId="77777777" w:rsidTr="00DC70B7">
        <w:tc>
          <w:tcPr>
            <w:tcW w:w="4148" w:type="dxa"/>
          </w:tcPr>
          <w:p w14:paraId="732D3561" w14:textId="5AFCF8AA" w:rsidR="00DC70B7" w:rsidRDefault="00DC70B7" w:rsidP="00DC70B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5DC8320" wp14:editId="3032D91D">
                  <wp:extent cx="2376634" cy="2125980"/>
                  <wp:effectExtent l="0" t="0" r="508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54" cy="21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865C2BA" w14:textId="74E64BE2" w:rsidR="00DC70B7" w:rsidRDefault="000F6BA6" w:rsidP="00DC70B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1FA18CF" wp14:editId="2F70B24A">
                  <wp:extent cx="2385060" cy="2133518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85" cy="216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A5C" w14:paraId="03CB64F3" w14:textId="77777777" w:rsidTr="00DC70B7">
        <w:tc>
          <w:tcPr>
            <w:tcW w:w="4148" w:type="dxa"/>
          </w:tcPr>
          <w:p w14:paraId="153051DC" w14:textId="5EF67E11" w:rsidR="00DC70B7" w:rsidRDefault="00DC70B7" w:rsidP="00DC70B7">
            <w:pPr>
              <w:rPr>
                <w:sz w:val="36"/>
                <w:szCs w:val="36"/>
              </w:rPr>
            </w:pPr>
          </w:p>
        </w:tc>
        <w:tc>
          <w:tcPr>
            <w:tcW w:w="4148" w:type="dxa"/>
          </w:tcPr>
          <w:p w14:paraId="79C132EB" w14:textId="117496D4" w:rsidR="00DC70B7" w:rsidRDefault="00DC70B7" w:rsidP="00DC70B7">
            <w:pPr>
              <w:rPr>
                <w:sz w:val="36"/>
                <w:szCs w:val="36"/>
              </w:rPr>
            </w:pPr>
          </w:p>
        </w:tc>
      </w:tr>
      <w:tr w:rsidR="00A51A5C" w14:paraId="03C2966E" w14:textId="77777777" w:rsidTr="00DC70B7">
        <w:tc>
          <w:tcPr>
            <w:tcW w:w="4148" w:type="dxa"/>
          </w:tcPr>
          <w:p w14:paraId="23E89D5E" w14:textId="333EF2A0" w:rsidR="00DC70B7" w:rsidRPr="00DC70B7" w:rsidRDefault="00DC70B7" w:rsidP="00B12D48">
            <w:pPr>
              <w:rPr>
                <w:rFonts w:hint="eastAsia"/>
                <w:sz w:val="24"/>
              </w:rPr>
            </w:pPr>
          </w:p>
        </w:tc>
        <w:tc>
          <w:tcPr>
            <w:tcW w:w="4148" w:type="dxa"/>
          </w:tcPr>
          <w:p w14:paraId="2DE9F757" w14:textId="10EEBA4C" w:rsidR="00DC70B7" w:rsidRPr="00DC70B7" w:rsidRDefault="00DC70B7" w:rsidP="00DC70B7">
            <w:pPr>
              <w:jc w:val="center"/>
              <w:rPr>
                <w:sz w:val="24"/>
              </w:rPr>
            </w:pPr>
          </w:p>
        </w:tc>
      </w:tr>
    </w:tbl>
    <w:p w14:paraId="31BBEE3C" w14:textId="1C08BA7F" w:rsidR="00DC70B7" w:rsidRDefault="00587EDF" w:rsidP="00DC70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结果分析和解释</w:t>
      </w:r>
    </w:p>
    <w:p w14:paraId="4A96D314" w14:textId="57326842" w:rsidR="00A51A5C" w:rsidRPr="00A51A5C" w:rsidRDefault="00587EDF" w:rsidP="00B12D48">
      <w:pPr>
        <w:rPr>
          <w:sz w:val="24"/>
        </w:rPr>
      </w:pPr>
      <w:r>
        <w:rPr>
          <w:sz w:val="36"/>
          <w:szCs w:val="36"/>
        </w:rPr>
        <w:tab/>
      </w:r>
    </w:p>
    <w:p w14:paraId="395ADB58" w14:textId="11E93760" w:rsidR="00587EDF" w:rsidRDefault="00372CD2" w:rsidP="00DC70B7">
      <w:pPr>
        <w:rPr>
          <w:sz w:val="36"/>
          <w:szCs w:val="36"/>
        </w:rPr>
      </w:pPr>
      <w:r w:rsidRPr="00372CD2">
        <w:rPr>
          <w:rFonts w:hint="eastAsia"/>
          <w:sz w:val="36"/>
          <w:szCs w:val="36"/>
        </w:rPr>
        <w:t>7</w:t>
      </w:r>
      <w:r w:rsidRPr="00372CD2">
        <w:rPr>
          <w:sz w:val="36"/>
          <w:szCs w:val="36"/>
        </w:rPr>
        <w:t>.</w:t>
      </w:r>
      <w:r w:rsidRPr="00372CD2">
        <w:rPr>
          <w:rFonts w:hint="eastAsia"/>
          <w:sz w:val="36"/>
          <w:szCs w:val="36"/>
        </w:rPr>
        <w:t>实验结论</w:t>
      </w:r>
    </w:p>
    <w:p w14:paraId="70D25463" w14:textId="1F428D46" w:rsidR="00372CD2" w:rsidRPr="00372CD2" w:rsidRDefault="00372CD2" w:rsidP="00372CD2">
      <w:pPr>
        <w:rPr>
          <w:sz w:val="24"/>
        </w:rPr>
      </w:pPr>
    </w:p>
    <w:sectPr w:rsidR="00372CD2" w:rsidRPr="00372CD2" w:rsidSect="00D543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800" w:bottom="1090" w:left="1800" w:header="851" w:footer="992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D076" w14:textId="77777777" w:rsidR="004B5634" w:rsidRDefault="004B5634">
      <w:r>
        <w:separator/>
      </w:r>
    </w:p>
  </w:endnote>
  <w:endnote w:type="continuationSeparator" w:id="0">
    <w:p w14:paraId="225C7FEE" w14:textId="77777777" w:rsidR="004B5634" w:rsidRDefault="004B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6A92" w14:textId="77777777" w:rsidR="009C7ED3" w:rsidRDefault="009C7ED3" w:rsidP="009C7ED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0194AAA" w14:textId="77777777" w:rsidR="009C7ED3" w:rsidRDefault="009C7ED3" w:rsidP="009C7ED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57249" w14:textId="77777777" w:rsidR="009C7ED3" w:rsidRDefault="009C7ED3" w:rsidP="009C7ED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1EC3">
      <w:rPr>
        <w:rStyle w:val="a6"/>
        <w:noProof/>
      </w:rPr>
      <w:t>7</w:t>
    </w:r>
    <w:r>
      <w:rPr>
        <w:rStyle w:val="a6"/>
      </w:rPr>
      <w:fldChar w:fldCharType="end"/>
    </w:r>
  </w:p>
  <w:p w14:paraId="54CE4332" w14:textId="77777777" w:rsidR="009C7ED3" w:rsidRDefault="009C7ED3" w:rsidP="009C7ED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A4DE" w14:textId="77777777" w:rsidR="00DD5E0A" w:rsidRDefault="00DD5E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C8E1B" w14:textId="77777777" w:rsidR="004B5634" w:rsidRDefault="004B5634">
      <w:r>
        <w:separator/>
      </w:r>
    </w:p>
  </w:footnote>
  <w:footnote w:type="continuationSeparator" w:id="0">
    <w:p w14:paraId="3060BA20" w14:textId="77777777" w:rsidR="004B5634" w:rsidRDefault="004B5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5AE8" w14:textId="77777777" w:rsidR="00DD5E0A" w:rsidRDefault="00DD5E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AFAFB" w14:textId="77777777" w:rsidR="002B1C40" w:rsidRDefault="002B1C40" w:rsidP="002B1C40">
    <w:pPr>
      <w:jc w:val="center"/>
      <w:rPr>
        <w:b/>
        <w:sz w:val="32"/>
        <w:szCs w:val="32"/>
      </w:rPr>
    </w:pPr>
    <w:r>
      <w:rPr>
        <w:rFonts w:hint="eastAsia"/>
        <w:b/>
        <w:sz w:val="32"/>
        <w:szCs w:val="32"/>
      </w:rPr>
      <w:t>沈阳工业大学实验报告</w:t>
    </w:r>
  </w:p>
  <w:p w14:paraId="1F1B3B3D" w14:textId="77777777" w:rsidR="002B1C40" w:rsidRDefault="002B1C40" w:rsidP="002B1C40">
    <w:pPr>
      <w:jc w:val="center"/>
      <w:rPr>
        <w:sz w:val="28"/>
        <w:szCs w:val="28"/>
      </w:rPr>
    </w:pPr>
    <w:r>
      <w:rPr>
        <w:rFonts w:hint="eastAsia"/>
        <w:sz w:val="28"/>
        <w:szCs w:val="28"/>
      </w:rPr>
      <w:t>（适用计算机程序设计类）</w:t>
    </w:r>
  </w:p>
  <w:p w14:paraId="72BC54A5" w14:textId="77777777" w:rsidR="002B1C40" w:rsidRDefault="002B1C40" w:rsidP="002B1C40">
    <w:pPr>
      <w:rPr>
        <w:u w:val="single"/>
      </w:rPr>
    </w:pPr>
    <w:r>
      <w:rPr>
        <w:rFonts w:hint="eastAsia"/>
      </w:rPr>
      <w:t>专业班级：</w:t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智能</w:t>
    </w:r>
    <w:r>
      <w:rPr>
        <w:rFonts w:hint="eastAsia"/>
        <w:u w:val="single"/>
      </w:rPr>
      <w:t>1</w:t>
    </w:r>
    <w:r>
      <w:rPr>
        <w:u w:val="single"/>
      </w:rPr>
      <w:t>801</w:t>
    </w:r>
    <w:r>
      <w:rPr>
        <w:rFonts w:hint="eastAsia"/>
        <w:u w:val="single"/>
      </w:rPr>
      <w:t xml:space="preserve">       </w:t>
    </w:r>
    <w:r>
      <w:rPr>
        <w:rFonts w:hint="eastAsia"/>
      </w:rPr>
      <w:t xml:space="preserve">    </w:t>
    </w: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>18040710</w:t>
    </w:r>
    <w:r w:rsidR="00DD5E0A">
      <w:rPr>
        <w:rFonts w:hint="eastAsia"/>
        <w:u w:val="single"/>
      </w:rPr>
      <w:t>9</w:t>
    </w:r>
    <w:r>
      <w:rPr>
        <w:rFonts w:hint="eastAsia"/>
        <w:u w:val="single"/>
      </w:rPr>
      <w:t xml:space="preserve">     </w:t>
    </w:r>
    <w:r>
      <w:rPr>
        <w:rFonts w:hint="eastAsia"/>
      </w:rPr>
      <w:t xml:space="preserve">        </w:t>
    </w:r>
    <w:r>
      <w:rPr>
        <w:rFonts w:hint="eastAsia"/>
      </w:rPr>
      <w:t>姓名：</w:t>
    </w:r>
    <w:r>
      <w:rPr>
        <w:rFonts w:hint="eastAsia"/>
        <w:u w:val="single"/>
      </w:rPr>
      <w:t xml:space="preserve">  </w:t>
    </w:r>
    <w:r w:rsidR="00DD5E0A">
      <w:rPr>
        <w:rFonts w:hint="eastAsia"/>
        <w:u w:val="single"/>
      </w:rPr>
      <w:t>陈智深</w:t>
    </w:r>
    <w:r>
      <w:rPr>
        <w:rFonts w:hint="eastAsia"/>
        <w:u w:val="single"/>
      </w:rPr>
      <w:t xml:space="preserve">      </w:t>
    </w:r>
  </w:p>
  <w:p w14:paraId="3E0834B4" w14:textId="77777777" w:rsidR="002B1C40" w:rsidRPr="002B1C40" w:rsidRDefault="002B1C4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7B75" w14:textId="77777777" w:rsidR="00DD5E0A" w:rsidRDefault="00DD5E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96B"/>
    <w:multiLevelType w:val="hybridMultilevel"/>
    <w:tmpl w:val="589CB3AE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4A3657"/>
    <w:multiLevelType w:val="hybridMultilevel"/>
    <w:tmpl w:val="50F88906"/>
    <w:lvl w:ilvl="0" w:tplc="7832A6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A460A"/>
    <w:multiLevelType w:val="hybridMultilevel"/>
    <w:tmpl w:val="7A8840A8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04A4CD0"/>
    <w:multiLevelType w:val="hybridMultilevel"/>
    <w:tmpl w:val="2D14E458"/>
    <w:lvl w:ilvl="0" w:tplc="4BECF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23919"/>
    <w:multiLevelType w:val="hybridMultilevel"/>
    <w:tmpl w:val="2CD4227C"/>
    <w:lvl w:ilvl="0" w:tplc="8CCE64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A943FC6"/>
    <w:multiLevelType w:val="multilevel"/>
    <w:tmpl w:val="7A943FC6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7BA362DD"/>
    <w:multiLevelType w:val="hybridMultilevel"/>
    <w:tmpl w:val="E1701EB6"/>
    <w:lvl w:ilvl="0" w:tplc="A7A635A4">
      <w:start w:val="1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9F843870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0"/>
    <w:rsid w:val="000521A1"/>
    <w:rsid w:val="00057AA7"/>
    <w:rsid w:val="000F6AB9"/>
    <w:rsid w:val="000F6B46"/>
    <w:rsid w:val="000F6BA6"/>
    <w:rsid w:val="0011361B"/>
    <w:rsid w:val="00122037"/>
    <w:rsid w:val="00165F0F"/>
    <w:rsid w:val="00171EC3"/>
    <w:rsid w:val="00171FAA"/>
    <w:rsid w:val="00194224"/>
    <w:rsid w:val="00255B91"/>
    <w:rsid w:val="00271239"/>
    <w:rsid w:val="002B1C40"/>
    <w:rsid w:val="002E7288"/>
    <w:rsid w:val="00300C63"/>
    <w:rsid w:val="00367DEA"/>
    <w:rsid w:val="00372CD2"/>
    <w:rsid w:val="003B65C1"/>
    <w:rsid w:val="004B5634"/>
    <w:rsid w:val="00514E42"/>
    <w:rsid w:val="00553F5E"/>
    <w:rsid w:val="00587EDF"/>
    <w:rsid w:val="005D62F7"/>
    <w:rsid w:val="00622612"/>
    <w:rsid w:val="00640E2D"/>
    <w:rsid w:val="00675937"/>
    <w:rsid w:val="006837B0"/>
    <w:rsid w:val="00690FB5"/>
    <w:rsid w:val="006A5357"/>
    <w:rsid w:val="006B7F85"/>
    <w:rsid w:val="00713929"/>
    <w:rsid w:val="00725EA3"/>
    <w:rsid w:val="00757D1C"/>
    <w:rsid w:val="00764189"/>
    <w:rsid w:val="007C3027"/>
    <w:rsid w:val="007F3D2B"/>
    <w:rsid w:val="00820913"/>
    <w:rsid w:val="00857DC2"/>
    <w:rsid w:val="008A61E6"/>
    <w:rsid w:val="008B024D"/>
    <w:rsid w:val="008C3E5F"/>
    <w:rsid w:val="0091172A"/>
    <w:rsid w:val="009C7ED3"/>
    <w:rsid w:val="00A416E0"/>
    <w:rsid w:val="00A51A5C"/>
    <w:rsid w:val="00A64757"/>
    <w:rsid w:val="00B07445"/>
    <w:rsid w:val="00B12D48"/>
    <w:rsid w:val="00B57882"/>
    <w:rsid w:val="00B66836"/>
    <w:rsid w:val="00B71E9A"/>
    <w:rsid w:val="00BE075A"/>
    <w:rsid w:val="00C33AEC"/>
    <w:rsid w:val="00C54E2A"/>
    <w:rsid w:val="00C56738"/>
    <w:rsid w:val="00D360E5"/>
    <w:rsid w:val="00D54354"/>
    <w:rsid w:val="00D8181A"/>
    <w:rsid w:val="00DC70B7"/>
    <w:rsid w:val="00DD5E0A"/>
    <w:rsid w:val="00DD700F"/>
    <w:rsid w:val="00E427E0"/>
    <w:rsid w:val="00E47542"/>
    <w:rsid w:val="00EB6F09"/>
    <w:rsid w:val="00EC31AF"/>
    <w:rsid w:val="00ED6843"/>
    <w:rsid w:val="00F24CD3"/>
    <w:rsid w:val="00F34EFE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D0E40"/>
  <w15:chartTrackingRefBased/>
  <w15:docId w15:val="{B162420A-AC4A-4CDA-B948-AED472F0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788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3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427E0"/>
    <w:rPr>
      <w:sz w:val="18"/>
      <w:szCs w:val="18"/>
    </w:rPr>
  </w:style>
  <w:style w:type="paragraph" w:styleId="a4">
    <w:name w:val="Normal (Web)"/>
    <w:basedOn w:val="a"/>
    <w:rsid w:val="00E4754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footer"/>
    <w:basedOn w:val="a"/>
    <w:rsid w:val="009C7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7ED3"/>
  </w:style>
  <w:style w:type="paragraph" w:styleId="a7">
    <w:name w:val="header"/>
    <w:basedOn w:val="a"/>
    <w:rsid w:val="009C7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300C6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B7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C31AF"/>
    <w:rPr>
      <w:color w:val="808080"/>
    </w:rPr>
  </w:style>
  <w:style w:type="character" w:customStyle="1" w:styleId="10">
    <w:name w:val="标题 1 字符"/>
    <w:basedOn w:val="a0"/>
    <w:link w:val="1"/>
    <w:rsid w:val="007C3027"/>
    <w:rPr>
      <w:b/>
      <w:bCs/>
      <w:kern w:val="44"/>
      <w:sz w:val="44"/>
      <w:szCs w:val="44"/>
    </w:rPr>
  </w:style>
  <w:style w:type="paragraph" w:styleId="ab">
    <w:name w:val="No Spacing"/>
    <w:uiPriority w:val="1"/>
    <w:qFormat/>
    <w:rsid w:val="007C3027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DEC1-6E0A-4151-86D7-D144E32B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2.dotx</Template>
  <TotalTime>760</TotalTime>
  <Pages>6</Pages>
  <Words>238</Words>
  <Characters>1362</Characters>
  <Application>Microsoft Office Word</Application>
  <DocSecurity>0</DocSecurity>
  <Lines>11</Lines>
  <Paragraphs>3</Paragraphs>
  <ScaleCrop>false</ScaleCrop>
  <Company>沈阳工业大学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subject/>
  <dc:creator>dell</dc:creator>
  <cp:keywords/>
  <dc:description/>
  <cp:lastModifiedBy>陈 智深</cp:lastModifiedBy>
  <cp:revision>12</cp:revision>
  <cp:lastPrinted>2007-03-23T03:38:00Z</cp:lastPrinted>
  <dcterms:created xsi:type="dcterms:W3CDTF">2020-06-26T13:19:00Z</dcterms:created>
  <dcterms:modified xsi:type="dcterms:W3CDTF">2020-09-27T06:38:00Z</dcterms:modified>
</cp:coreProperties>
</file>